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945F4C" w14:textId="5083A543" w:rsidR="00C6554A" w:rsidRPr="008B5277" w:rsidRDefault="00B46BB9" w:rsidP="00D533C7">
      <w:pPr>
        <w:pStyle w:val="Photo"/>
        <w:jc w:val="left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>
        <w:drawing>
          <wp:inline distT="0" distB="0" distL="0" distR="0" wp14:anchorId="3BEFDDD5" wp14:editId="632FC8FF">
            <wp:extent cx="5754623" cy="2247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651" cy="227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14:paraId="6E1899F8" w14:textId="77777777" w:rsidR="00D533C7" w:rsidRDefault="00D533C7" w:rsidP="00C6554A">
      <w:pPr>
        <w:pStyle w:val="Title"/>
      </w:pPr>
    </w:p>
    <w:p w14:paraId="40D7BFDC" w14:textId="77777777" w:rsidR="00D533C7" w:rsidRDefault="00D533C7" w:rsidP="00C6554A">
      <w:pPr>
        <w:pStyle w:val="Title"/>
      </w:pPr>
    </w:p>
    <w:p w14:paraId="2FE8276D" w14:textId="11E1648D" w:rsidR="00C6554A" w:rsidRDefault="00831D52" w:rsidP="00C6554A">
      <w:pPr>
        <w:pStyle w:val="Title"/>
      </w:pPr>
      <w:r>
        <w:t>Woning voor u</w:t>
      </w:r>
    </w:p>
    <w:p w14:paraId="783D4587" w14:textId="355F18FF" w:rsidR="00C6554A" w:rsidRDefault="000F3B61" w:rsidP="00C6554A">
      <w:pPr>
        <w:pStyle w:val="Subtitle"/>
      </w:pPr>
      <w:r>
        <w:t xml:space="preserve">Online </w:t>
      </w:r>
      <w:r w:rsidR="00831D52" w:rsidRPr="00831D52">
        <w:t>real estate websites</w:t>
      </w:r>
    </w:p>
    <w:p w14:paraId="61A15071" w14:textId="77777777" w:rsidR="000F3B61" w:rsidRPr="004138DD" w:rsidRDefault="000F3B61" w:rsidP="00C6554A">
      <w:pPr>
        <w:pStyle w:val="Subtitle"/>
      </w:pPr>
      <w:r w:rsidRPr="004138DD">
        <w:t>Design document</w:t>
      </w:r>
    </w:p>
    <w:p w14:paraId="0497D765" w14:textId="500C880B" w:rsidR="000F3B61" w:rsidRDefault="00831D52" w:rsidP="00C6554A">
      <w:pPr>
        <w:pStyle w:val="ContactInfo"/>
        <w:rPr>
          <w:lang w:val="nl-NL"/>
        </w:rPr>
      </w:pPr>
      <w:r>
        <w:rPr>
          <w:lang w:val="nl-NL"/>
        </w:rPr>
        <w:t>Ahmad Alkrad</w:t>
      </w:r>
      <w:r w:rsidR="00C6554A" w:rsidRPr="000F3B61">
        <w:rPr>
          <w:lang w:val="nl-NL"/>
        </w:rPr>
        <w:t xml:space="preserve"> | </w:t>
      </w:r>
      <w:r>
        <w:rPr>
          <w:lang w:val="nl-NL"/>
        </w:rPr>
        <w:t>3231402</w:t>
      </w:r>
    </w:p>
    <w:p w14:paraId="502EF716" w14:textId="689B9583" w:rsidR="000F3B61" w:rsidRDefault="00831D52" w:rsidP="00C6554A">
      <w:pPr>
        <w:pStyle w:val="ContactInfo"/>
        <w:rPr>
          <w:lang w:val="nl-NL"/>
        </w:rPr>
      </w:pPr>
      <w:r>
        <w:rPr>
          <w:lang w:val="nl-NL"/>
        </w:rPr>
        <w:t>Barra Abd Al Fattah</w:t>
      </w:r>
      <w:r w:rsidR="000F3B61" w:rsidRPr="000F3B61">
        <w:rPr>
          <w:lang w:val="nl-NL"/>
        </w:rPr>
        <w:t xml:space="preserve"> |</w:t>
      </w:r>
      <w:r w:rsidR="004138DD">
        <w:rPr>
          <w:lang w:val="nl-NL"/>
        </w:rPr>
        <w:t xml:space="preserve"> </w:t>
      </w:r>
      <w:r>
        <w:rPr>
          <w:lang w:val="nl-NL"/>
        </w:rPr>
        <w:t>3004503</w:t>
      </w:r>
    </w:p>
    <w:p w14:paraId="34C9E614" w14:textId="298F67F3" w:rsidR="000F3B61" w:rsidRDefault="000F3B61" w:rsidP="00C6554A">
      <w:pPr>
        <w:pStyle w:val="ContactInfo"/>
        <w:rPr>
          <w:lang w:val="nl-NL"/>
        </w:rPr>
      </w:pPr>
    </w:p>
    <w:p w14:paraId="7D93AE10" w14:textId="23D239E6" w:rsidR="00B46BB9" w:rsidRPr="00B46BB9" w:rsidRDefault="00B46BB9" w:rsidP="00C6554A">
      <w:pPr>
        <w:pStyle w:val="ContactInfo"/>
      </w:pPr>
      <w:r>
        <w:rPr>
          <w:lang w:val="nl-NL"/>
        </w:rPr>
        <w:t>S</w:t>
      </w:r>
      <w:r w:rsidRPr="00B46BB9">
        <w:rPr>
          <w:lang w:val="nl-NL"/>
        </w:rPr>
        <w:t>upervised by professor</w:t>
      </w:r>
      <w:r>
        <w:rPr>
          <w:lang w:val="nl-NL"/>
        </w:rPr>
        <w:br/>
      </w:r>
      <w:r w:rsidRPr="00B46BB9">
        <w:t>Avetyan,Rafayel R.</w:t>
      </w:r>
    </w:p>
    <w:p w14:paraId="408C5400" w14:textId="77777777" w:rsidR="000F3B61" w:rsidRDefault="000F3B61" w:rsidP="00C6554A">
      <w:pPr>
        <w:pStyle w:val="ContactInfo"/>
        <w:rPr>
          <w:lang w:val="nl-NL"/>
        </w:rPr>
      </w:pPr>
    </w:p>
    <w:p w14:paraId="627F4975" w14:textId="77777777" w:rsidR="00D533C7" w:rsidRDefault="00D533C7" w:rsidP="00C6554A">
      <w:pPr>
        <w:pStyle w:val="ContactInfo"/>
        <w:rPr>
          <w:lang w:val="nl-NL"/>
        </w:rPr>
      </w:pPr>
    </w:p>
    <w:p w14:paraId="4831F5F4" w14:textId="77777777" w:rsidR="00D533C7" w:rsidRDefault="00D533C7" w:rsidP="00C6554A">
      <w:pPr>
        <w:pStyle w:val="ContactInfo"/>
        <w:rPr>
          <w:lang w:val="nl-NL"/>
        </w:rPr>
      </w:pPr>
    </w:p>
    <w:p w14:paraId="3FB5736C" w14:textId="6865C3AB" w:rsidR="00D533C7" w:rsidRDefault="00B46BB9" w:rsidP="00C6554A">
      <w:pPr>
        <w:pStyle w:val="ContactInfo"/>
        <w:rPr>
          <w:lang w:val="nl-NL"/>
        </w:rPr>
      </w:pPr>
      <w:r>
        <w:rPr>
          <w:lang w:val="nl-NL"/>
        </w:rPr>
        <w:br/>
      </w:r>
    </w:p>
    <w:p w14:paraId="2F19D1A6" w14:textId="77777777" w:rsidR="00D533C7" w:rsidRDefault="00D533C7" w:rsidP="00C6554A">
      <w:pPr>
        <w:pStyle w:val="ContactInfo"/>
        <w:rPr>
          <w:lang w:val="nl-NL"/>
        </w:rPr>
      </w:pPr>
    </w:p>
    <w:p w14:paraId="0C8C97DD" w14:textId="77777777" w:rsidR="00D533C7" w:rsidRDefault="00D533C7" w:rsidP="00C6554A">
      <w:pPr>
        <w:pStyle w:val="ContactInfo"/>
        <w:rPr>
          <w:lang w:val="nl-NL"/>
        </w:rPr>
      </w:pPr>
    </w:p>
    <w:p w14:paraId="08AAA280" w14:textId="77777777" w:rsidR="00D533C7" w:rsidRDefault="00D533C7" w:rsidP="00C6554A">
      <w:pPr>
        <w:pStyle w:val="ContactInfo"/>
        <w:rPr>
          <w:lang w:val="nl-NL"/>
        </w:rPr>
      </w:pPr>
    </w:p>
    <w:p w14:paraId="1528B83B" w14:textId="77777777" w:rsidR="00D533C7" w:rsidRDefault="00D533C7" w:rsidP="00C6554A">
      <w:pPr>
        <w:pStyle w:val="ContactInfo"/>
        <w:rPr>
          <w:lang w:val="nl-NL"/>
        </w:rPr>
      </w:pPr>
    </w:p>
    <w:p w14:paraId="56307DF5" w14:textId="77777777" w:rsidR="000F3B61" w:rsidRPr="00DD796D" w:rsidRDefault="00DD796D" w:rsidP="00DD796D">
      <w:pPr>
        <w:pStyle w:val="Heading1"/>
      </w:pPr>
      <w:bookmarkStart w:id="5" w:name="_Toc507155456"/>
      <w:r w:rsidRPr="00DD796D">
        <w:lastRenderedPageBreak/>
        <w:t>Index</w:t>
      </w:r>
      <w:bookmarkEnd w:id="5"/>
    </w:p>
    <w:sdt>
      <w:sdtPr>
        <w:rPr>
          <w:rFonts w:asciiTheme="minorHAnsi" w:eastAsiaTheme="minorHAnsi" w:hAnsiTheme="minorHAnsi" w:cstheme="minorBidi"/>
          <w:noProof/>
          <w:color w:val="595959" w:themeColor="text1" w:themeTint="A6"/>
          <w:sz w:val="22"/>
          <w:szCs w:val="22"/>
        </w:rPr>
        <w:id w:val="-857736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5D07A2" w14:textId="77777777" w:rsidR="00DD796D" w:rsidRDefault="00DD796D">
          <w:pPr>
            <w:pStyle w:val="TOCHeading"/>
          </w:pPr>
          <w:r>
            <w:t>Contents</w:t>
          </w:r>
        </w:p>
        <w:p w14:paraId="4A076FF2" w14:textId="0FCB7D69" w:rsidR="0025380E" w:rsidRDefault="00DD796D">
          <w:pPr>
            <w:pStyle w:val="TOC1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155456" w:history="1">
            <w:r w:rsidR="0025380E" w:rsidRPr="001856D2">
              <w:rPr>
                <w:rStyle w:val="Hyperlink"/>
              </w:rPr>
              <w:t>Index</w:t>
            </w:r>
            <w:r w:rsidR="0025380E">
              <w:rPr>
                <w:webHidden/>
              </w:rPr>
              <w:tab/>
            </w:r>
            <w:r w:rsidR="0025380E">
              <w:rPr>
                <w:webHidden/>
              </w:rPr>
              <w:fldChar w:fldCharType="begin"/>
            </w:r>
            <w:r w:rsidR="0025380E">
              <w:rPr>
                <w:webHidden/>
              </w:rPr>
              <w:instrText xml:space="preserve"> PAGEREF _Toc507155456 \h </w:instrText>
            </w:r>
            <w:r w:rsidR="0025380E">
              <w:rPr>
                <w:webHidden/>
              </w:rPr>
            </w:r>
            <w:r w:rsidR="0025380E">
              <w:rPr>
                <w:webHidden/>
              </w:rPr>
              <w:fldChar w:fldCharType="separate"/>
            </w:r>
            <w:r w:rsidR="0025380E">
              <w:rPr>
                <w:webHidden/>
              </w:rPr>
              <w:t>2</w:t>
            </w:r>
            <w:r w:rsidR="0025380E">
              <w:rPr>
                <w:webHidden/>
              </w:rPr>
              <w:fldChar w:fldCharType="end"/>
            </w:r>
          </w:hyperlink>
        </w:p>
        <w:p w14:paraId="1A5E6178" w14:textId="42DEECA9" w:rsidR="0025380E" w:rsidRDefault="0025380E">
          <w:pPr>
            <w:pStyle w:val="TOC1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57" w:history="1">
            <w:r w:rsidRPr="001856D2">
              <w:rPr>
                <w:rStyle w:val="Hyperlink"/>
                <w:lang w:val="en-GB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CE082B" w14:textId="79E1ECF5" w:rsidR="0025380E" w:rsidRDefault="0025380E">
          <w:pPr>
            <w:pStyle w:val="TOC1"/>
            <w:tabs>
              <w:tab w:val="right" w:leader="dot" w:pos="8630"/>
            </w:tabs>
            <w:rPr>
              <w:rStyle w:val="Hyperlink"/>
            </w:rPr>
          </w:pPr>
          <w:hyperlink w:anchor="_Toc507155458" w:history="1">
            <w:r w:rsidRPr="001856D2">
              <w:rPr>
                <w:rStyle w:val="Hyperlink"/>
              </w:rPr>
              <w:t>Target audience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2F81BAE" w14:textId="400F7968" w:rsidR="008F475E" w:rsidRPr="0025380E" w:rsidRDefault="0025380E" w:rsidP="008F475E">
          <w:r>
            <w:t>Site Map</w:t>
          </w:r>
          <w:r w:rsidR="008F475E">
            <w:t>……………………………………………………………………………………………………………………………….4</w:t>
          </w:r>
        </w:p>
        <w:p w14:paraId="481C2FB7" w14:textId="3D2B6DF7" w:rsidR="0025380E" w:rsidRDefault="0025380E">
          <w:pPr>
            <w:pStyle w:val="TOC1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59" w:history="1">
            <w:r w:rsidRPr="001856D2">
              <w:rPr>
                <w:rStyle w:val="Hyperlink"/>
                <w:lang w:val="en-GB"/>
              </w:rPr>
              <w:t>Wireframes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C5F4E01" w14:textId="32324811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0" w:history="1">
            <w:r w:rsidRPr="001856D2">
              <w:rPr>
                <w:rStyle w:val="Hyperlink"/>
                <w:lang w:val="en-GB"/>
              </w:rPr>
              <w:t>Homepage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F4063FD" w14:textId="308A3D89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1" w:history="1">
            <w:r w:rsidRPr="001856D2">
              <w:rPr>
                <w:rStyle w:val="Hyperlink"/>
                <w:lang w:val="en-GB"/>
              </w:rPr>
              <w:t>Log 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448C2D8" w14:textId="1588FE40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2" w:history="1">
            <w:r w:rsidRPr="001856D2">
              <w:rPr>
                <w:rStyle w:val="Hyperlink"/>
                <w:lang w:val="en-GB"/>
              </w:rPr>
              <w:t>Sing 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6679B88" w14:textId="0DA5B6BC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3" w:history="1">
            <w:r w:rsidRPr="001856D2">
              <w:rPr>
                <w:rStyle w:val="Hyperlink"/>
                <w:lang w:val="en-GB"/>
              </w:rPr>
              <w:t>Profile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FC679B0" w14:textId="0AEC1028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4" w:history="1">
            <w:r w:rsidRPr="001856D2">
              <w:rPr>
                <w:rStyle w:val="Hyperlink"/>
                <w:lang w:val="en-GB"/>
              </w:rPr>
              <w:t>About 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C372124" w14:textId="31159826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5" w:history="1">
            <w:r w:rsidRPr="001856D2">
              <w:rPr>
                <w:rStyle w:val="Hyperlink"/>
                <w:lang w:val="en-GB"/>
              </w:rPr>
              <w:t>Search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9FF3180" w14:textId="2609E189" w:rsidR="0025380E" w:rsidRDefault="0025380E">
          <w:pPr>
            <w:pStyle w:val="TOC2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6" w:history="1">
            <w:r w:rsidRPr="001856D2">
              <w:rPr>
                <w:rStyle w:val="Hyperlink"/>
                <w:lang w:val="en-GB"/>
              </w:rPr>
              <w:t>Contact 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E1AEA05" w14:textId="5B41403B" w:rsidR="0025380E" w:rsidRDefault="0025380E">
          <w:pPr>
            <w:pStyle w:val="TOC1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7" w:history="1">
            <w:r w:rsidRPr="001856D2">
              <w:rPr>
                <w:rStyle w:val="Hyperlink"/>
                <w:lang w:val="en-GB"/>
              </w:rPr>
              <w:t>Homepage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99098A8" w14:textId="492CF2C2" w:rsidR="0025380E" w:rsidRDefault="0025380E">
          <w:pPr>
            <w:pStyle w:val="TOC1"/>
            <w:tabs>
              <w:tab w:val="right" w:leader="dot" w:pos="8630"/>
            </w:tabs>
            <w:rPr>
              <w:rFonts w:eastAsiaTheme="minorEastAsia"/>
              <w:color w:val="auto"/>
            </w:rPr>
          </w:pPr>
          <w:hyperlink w:anchor="_Toc507155468" w:history="1">
            <w:r w:rsidRPr="001856D2">
              <w:rPr>
                <w:rStyle w:val="Hyperlink"/>
                <w:lang w:val="en-GB"/>
              </w:rPr>
              <w:t>Homepage Design Widescreen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_Toc507155468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80150B4" w14:textId="6B918E27" w:rsidR="00DD796D" w:rsidRPr="00AD4C64" w:rsidRDefault="00DD796D" w:rsidP="00AD4C64">
          <w:r>
            <w:rPr>
              <w:b/>
              <w:bCs/>
            </w:rPr>
            <w:fldChar w:fldCharType="end"/>
          </w:r>
        </w:p>
      </w:sdtContent>
    </w:sdt>
    <w:p w14:paraId="3BD39A2A" w14:textId="5E8D1737" w:rsidR="008F475E" w:rsidRPr="00411EE8" w:rsidRDefault="00DD796D">
      <w:pPr>
        <w:pStyle w:val="TableofFigures"/>
        <w:tabs>
          <w:tab w:val="right" w:leader="dot" w:pos="8630"/>
        </w:tabs>
        <w:rPr>
          <w:rFonts w:eastAsiaTheme="minorEastAsia"/>
          <w:color w:val="auto"/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TOC \h \z \c "Figure" </w:instrText>
      </w:r>
      <w:r>
        <w:rPr>
          <w:sz w:val="44"/>
          <w:szCs w:val="44"/>
        </w:rPr>
        <w:fldChar w:fldCharType="separate"/>
      </w:r>
      <w:hyperlink w:anchor="_Toc507155896" w:history="1">
        <w:r w:rsidR="008F475E" w:rsidRPr="00411EE8">
          <w:rPr>
            <w:rStyle w:val="Hyperlink"/>
            <w:color w:val="auto"/>
          </w:rPr>
          <w:t>Figure 1 - Homepage</w:t>
        </w:r>
        <w:r w:rsidR="008F475E" w:rsidRPr="00411EE8">
          <w:rPr>
            <w:webHidden/>
            <w:color w:val="auto"/>
          </w:rPr>
          <w:tab/>
        </w:r>
        <w:r w:rsidR="008F475E" w:rsidRPr="00411EE8">
          <w:rPr>
            <w:webHidden/>
            <w:color w:val="auto"/>
          </w:rPr>
          <w:fldChar w:fldCharType="begin"/>
        </w:r>
        <w:r w:rsidR="008F475E" w:rsidRPr="00411EE8">
          <w:rPr>
            <w:webHidden/>
            <w:color w:val="auto"/>
          </w:rPr>
          <w:instrText xml:space="preserve"> PAGEREF _Toc507155896 \h </w:instrText>
        </w:r>
        <w:r w:rsidR="008F475E" w:rsidRPr="00411EE8">
          <w:rPr>
            <w:webHidden/>
            <w:color w:val="auto"/>
          </w:rPr>
        </w:r>
        <w:r w:rsidR="008F475E" w:rsidRPr="00411EE8">
          <w:rPr>
            <w:webHidden/>
            <w:color w:val="auto"/>
          </w:rPr>
          <w:fldChar w:fldCharType="separate"/>
        </w:r>
        <w:r w:rsidR="008F475E" w:rsidRPr="00411EE8">
          <w:rPr>
            <w:webHidden/>
            <w:color w:val="auto"/>
          </w:rPr>
          <w:t>5</w:t>
        </w:r>
        <w:r w:rsidR="008F475E" w:rsidRPr="00411EE8">
          <w:rPr>
            <w:webHidden/>
            <w:color w:val="auto"/>
          </w:rPr>
          <w:fldChar w:fldCharType="end"/>
        </w:r>
      </w:hyperlink>
    </w:p>
    <w:p w14:paraId="3FCE0FD4" w14:textId="201BC0B8" w:rsidR="008F475E" w:rsidRPr="00411EE8" w:rsidRDefault="008F475E">
      <w:pPr>
        <w:pStyle w:val="TableofFigures"/>
        <w:tabs>
          <w:tab w:val="right" w:leader="dot" w:pos="8630"/>
        </w:tabs>
        <w:rPr>
          <w:rFonts w:eastAsiaTheme="minorEastAsia"/>
          <w:color w:val="auto"/>
        </w:rPr>
      </w:pPr>
      <w:hyperlink w:anchor="_Toc507155897" w:history="1">
        <w:r w:rsidRPr="00411EE8">
          <w:rPr>
            <w:rStyle w:val="Hyperlink"/>
            <w:color w:val="auto"/>
          </w:rPr>
          <w:t>Figure 2 – Log in</w:t>
        </w:r>
        <w:r w:rsidRPr="00411EE8">
          <w:rPr>
            <w:webHidden/>
            <w:color w:val="auto"/>
          </w:rPr>
          <w:tab/>
        </w:r>
        <w:r w:rsidRPr="00411EE8">
          <w:rPr>
            <w:webHidden/>
            <w:color w:val="auto"/>
          </w:rPr>
          <w:fldChar w:fldCharType="begin"/>
        </w:r>
        <w:r w:rsidRPr="00411EE8">
          <w:rPr>
            <w:webHidden/>
            <w:color w:val="auto"/>
          </w:rPr>
          <w:instrText xml:space="preserve"> PAGEREF _Toc507155897 \h </w:instrText>
        </w:r>
        <w:r w:rsidRPr="00411EE8">
          <w:rPr>
            <w:webHidden/>
            <w:color w:val="auto"/>
          </w:rPr>
        </w:r>
        <w:r w:rsidRPr="00411EE8">
          <w:rPr>
            <w:webHidden/>
            <w:color w:val="auto"/>
          </w:rPr>
          <w:fldChar w:fldCharType="separate"/>
        </w:r>
        <w:r w:rsidRPr="00411EE8">
          <w:rPr>
            <w:webHidden/>
            <w:color w:val="auto"/>
          </w:rPr>
          <w:t>6</w:t>
        </w:r>
        <w:r w:rsidRPr="00411EE8">
          <w:rPr>
            <w:webHidden/>
            <w:color w:val="auto"/>
          </w:rPr>
          <w:fldChar w:fldCharType="end"/>
        </w:r>
      </w:hyperlink>
    </w:p>
    <w:p w14:paraId="5F42184C" w14:textId="68B7513F" w:rsidR="008F475E" w:rsidRPr="00411EE8" w:rsidRDefault="008F475E">
      <w:pPr>
        <w:pStyle w:val="TableofFigures"/>
        <w:tabs>
          <w:tab w:val="right" w:leader="dot" w:pos="8630"/>
        </w:tabs>
        <w:rPr>
          <w:rFonts w:eastAsiaTheme="minorEastAsia"/>
          <w:color w:val="auto"/>
        </w:rPr>
      </w:pPr>
      <w:hyperlink w:anchor="_Toc507155898" w:history="1">
        <w:r w:rsidRPr="00411EE8">
          <w:rPr>
            <w:rStyle w:val="Hyperlink"/>
            <w:color w:val="auto"/>
          </w:rPr>
          <w:t>Figure 3 – Sing up</w:t>
        </w:r>
        <w:r w:rsidRPr="00411EE8">
          <w:rPr>
            <w:webHidden/>
            <w:color w:val="auto"/>
          </w:rPr>
          <w:tab/>
        </w:r>
        <w:r w:rsidRPr="00411EE8">
          <w:rPr>
            <w:webHidden/>
            <w:color w:val="auto"/>
          </w:rPr>
          <w:fldChar w:fldCharType="begin"/>
        </w:r>
        <w:r w:rsidRPr="00411EE8">
          <w:rPr>
            <w:webHidden/>
            <w:color w:val="auto"/>
          </w:rPr>
          <w:instrText xml:space="preserve"> PAGEREF _Toc507155898 \h </w:instrText>
        </w:r>
        <w:r w:rsidRPr="00411EE8">
          <w:rPr>
            <w:webHidden/>
            <w:color w:val="auto"/>
          </w:rPr>
        </w:r>
        <w:r w:rsidRPr="00411EE8">
          <w:rPr>
            <w:webHidden/>
            <w:color w:val="auto"/>
          </w:rPr>
          <w:fldChar w:fldCharType="separate"/>
        </w:r>
        <w:r w:rsidRPr="00411EE8">
          <w:rPr>
            <w:webHidden/>
            <w:color w:val="auto"/>
          </w:rPr>
          <w:t>7</w:t>
        </w:r>
        <w:r w:rsidRPr="00411EE8">
          <w:rPr>
            <w:webHidden/>
            <w:color w:val="auto"/>
          </w:rPr>
          <w:fldChar w:fldCharType="end"/>
        </w:r>
      </w:hyperlink>
    </w:p>
    <w:p w14:paraId="05AB051D" w14:textId="2FD40C1C" w:rsidR="008F475E" w:rsidRPr="00411EE8" w:rsidRDefault="008F475E">
      <w:pPr>
        <w:pStyle w:val="TableofFigures"/>
        <w:tabs>
          <w:tab w:val="right" w:leader="dot" w:pos="8630"/>
        </w:tabs>
        <w:rPr>
          <w:rFonts w:eastAsiaTheme="minorEastAsia"/>
          <w:color w:val="auto"/>
        </w:rPr>
      </w:pPr>
      <w:hyperlink w:anchor="_Toc507155899" w:history="1">
        <w:r w:rsidRPr="00411EE8">
          <w:rPr>
            <w:rStyle w:val="Hyperlink"/>
            <w:color w:val="auto"/>
          </w:rPr>
          <w:t>Figure 4 - Profile</w:t>
        </w:r>
        <w:r w:rsidRPr="00411EE8">
          <w:rPr>
            <w:webHidden/>
            <w:color w:val="auto"/>
          </w:rPr>
          <w:tab/>
        </w:r>
        <w:r w:rsidRPr="00411EE8">
          <w:rPr>
            <w:webHidden/>
            <w:color w:val="auto"/>
          </w:rPr>
          <w:fldChar w:fldCharType="begin"/>
        </w:r>
        <w:r w:rsidRPr="00411EE8">
          <w:rPr>
            <w:webHidden/>
            <w:color w:val="auto"/>
          </w:rPr>
          <w:instrText xml:space="preserve"> PAGEREF _Toc507155899 \h </w:instrText>
        </w:r>
        <w:r w:rsidRPr="00411EE8">
          <w:rPr>
            <w:webHidden/>
            <w:color w:val="auto"/>
          </w:rPr>
        </w:r>
        <w:r w:rsidRPr="00411EE8">
          <w:rPr>
            <w:webHidden/>
            <w:color w:val="auto"/>
          </w:rPr>
          <w:fldChar w:fldCharType="separate"/>
        </w:r>
        <w:r w:rsidRPr="00411EE8">
          <w:rPr>
            <w:webHidden/>
            <w:color w:val="auto"/>
          </w:rPr>
          <w:t>8</w:t>
        </w:r>
        <w:r w:rsidRPr="00411EE8">
          <w:rPr>
            <w:webHidden/>
            <w:color w:val="auto"/>
          </w:rPr>
          <w:fldChar w:fldCharType="end"/>
        </w:r>
      </w:hyperlink>
    </w:p>
    <w:p w14:paraId="0CEFD36C" w14:textId="6946967C" w:rsidR="008F475E" w:rsidRPr="00411EE8" w:rsidRDefault="008F475E">
      <w:pPr>
        <w:pStyle w:val="TableofFigures"/>
        <w:tabs>
          <w:tab w:val="right" w:leader="dot" w:pos="8630"/>
        </w:tabs>
        <w:rPr>
          <w:rFonts w:eastAsiaTheme="minorEastAsia"/>
          <w:color w:val="auto"/>
        </w:rPr>
      </w:pPr>
      <w:hyperlink w:anchor="_Toc507155900" w:history="1">
        <w:r w:rsidRPr="00411EE8">
          <w:rPr>
            <w:rStyle w:val="Hyperlink"/>
            <w:color w:val="auto"/>
          </w:rPr>
          <w:t>Figure 5 – About us</w:t>
        </w:r>
        <w:r w:rsidRPr="00411EE8">
          <w:rPr>
            <w:webHidden/>
            <w:color w:val="auto"/>
          </w:rPr>
          <w:tab/>
        </w:r>
        <w:r w:rsidRPr="00411EE8">
          <w:rPr>
            <w:webHidden/>
            <w:color w:val="auto"/>
          </w:rPr>
          <w:fldChar w:fldCharType="begin"/>
        </w:r>
        <w:r w:rsidRPr="00411EE8">
          <w:rPr>
            <w:webHidden/>
            <w:color w:val="auto"/>
          </w:rPr>
          <w:instrText xml:space="preserve"> PAGEREF _Toc507155900 \h </w:instrText>
        </w:r>
        <w:r w:rsidRPr="00411EE8">
          <w:rPr>
            <w:webHidden/>
            <w:color w:val="auto"/>
          </w:rPr>
        </w:r>
        <w:r w:rsidRPr="00411EE8">
          <w:rPr>
            <w:webHidden/>
            <w:color w:val="auto"/>
          </w:rPr>
          <w:fldChar w:fldCharType="separate"/>
        </w:r>
        <w:r w:rsidRPr="00411EE8">
          <w:rPr>
            <w:webHidden/>
            <w:color w:val="auto"/>
          </w:rPr>
          <w:t>9</w:t>
        </w:r>
        <w:r w:rsidRPr="00411EE8">
          <w:rPr>
            <w:webHidden/>
            <w:color w:val="auto"/>
          </w:rPr>
          <w:fldChar w:fldCharType="end"/>
        </w:r>
      </w:hyperlink>
    </w:p>
    <w:bookmarkStart w:id="6" w:name="_GoBack"/>
    <w:p w14:paraId="678E9E50" w14:textId="1B5691C8" w:rsidR="008F475E" w:rsidRPr="00411EE8" w:rsidRDefault="008F475E">
      <w:pPr>
        <w:pStyle w:val="TableofFigures"/>
        <w:tabs>
          <w:tab w:val="right" w:leader="dot" w:pos="8630"/>
        </w:tabs>
        <w:rPr>
          <w:rStyle w:val="Hyperlink"/>
          <w:color w:val="auto"/>
        </w:rPr>
      </w:pPr>
      <w:r w:rsidRPr="00411EE8">
        <w:rPr>
          <w:rStyle w:val="Hyperlink"/>
          <w:color w:val="auto"/>
        </w:rPr>
        <w:fldChar w:fldCharType="begin"/>
      </w:r>
      <w:r w:rsidRPr="00411EE8">
        <w:rPr>
          <w:rStyle w:val="Hyperlink"/>
          <w:color w:val="auto"/>
        </w:rPr>
        <w:instrText xml:space="preserve"> </w:instrText>
      </w:r>
      <w:r w:rsidRPr="00411EE8">
        <w:rPr>
          <w:color w:val="auto"/>
        </w:rPr>
        <w:instrText>HYPERLINK \l "_Toc507155901"</w:instrText>
      </w:r>
      <w:r w:rsidRPr="00411EE8">
        <w:rPr>
          <w:rStyle w:val="Hyperlink"/>
          <w:color w:val="auto"/>
        </w:rPr>
        <w:instrText xml:space="preserve"> </w:instrText>
      </w:r>
      <w:r w:rsidRPr="00411EE8">
        <w:rPr>
          <w:rStyle w:val="Hyperlink"/>
          <w:color w:val="auto"/>
        </w:rPr>
      </w:r>
      <w:r w:rsidRPr="00411EE8">
        <w:rPr>
          <w:rStyle w:val="Hyperlink"/>
          <w:color w:val="auto"/>
        </w:rPr>
        <w:fldChar w:fldCharType="separate"/>
      </w:r>
      <w:r w:rsidRPr="00411EE8">
        <w:rPr>
          <w:rStyle w:val="Hyperlink"/>
          <w:color w:val="auto"/>
        </w:rPr>
        <w:t>Figure 6 – S</w:t>
      </w:r>
      <w:r w:rsidRPr="00411EE8">
        <w:rPr>
          <w:rStyle w:val="Hyperlink"/>
          <w:color w:val="auto"/>
        </w:rPr>
        <w:t>e</w:t>
      </w:r>
      <w:r w:rsidRPr="00411EE8">
        <w:rPr>
          <w:rStyle w:val="Hyperlink"/>
          <w:color w:val="auto"/>
        </w:rPr>
        <w:t>arch result</w:t>
      </w:r>
      <w:r w:rsidRPr="00411EE8">
        <w:rPr>
          <w:webHidden/>
          <w:color w:val="auto"/>
        </w:rPr>
        <w:tab/>
      </w:r>
      <w:r w:rsidRPr="00411EE8">
        <w:rPr>
          <w:webHidden/>
          <w:color w:val="auto"/>
        </w:rPr>
        <w:fldChar w:fldCharType="begin"/>
      </w:r>
      <w:r w:rsidRPr="00411EE8">
        <w:rPr>
          <w:webHidden/>
          <w:color w:val="auto"/>
        </w:rPr>
        <w:instrText xml:space="preserve"> PAGEREF _Toc507155901 \h </w:instrText>
      </w:r>
      <w:r w:rsidRPr="00411EE8">
        <w:rPr>
          <w:webHidden/>
          <w:color w:val="auto"/>
        </w:rPr>
      </w:r>
      <w:r w:rsidRPr="00411EE8">
        <w:rPr>
          <w:webHidden/>
          <w:color w:val="auto"/>
        </w:rPr>
        <w:fldChar w:fldCharType="separate"/>
      </w:r>
      <w:r w:rsidRPr="00411EE8">
        <w:rPr>
          <w:webHidden/>
          <w:color w:val="auto"/>
        </w:rPr>
        <w:t>10</w:t>
      </w:r>
      <w:r w:rsidRPr="00411EE8">
        <w:rPr>
          <w:webHidden/>
          <w:color w:val="auto"/>
        </w:rPr>
        <w:fldChar w:fldCharType="end"/>
      </w:r>
      <w:r w:rsidRPr="00411EE8">
        <w:rPr>
          <w:rStyle w:val="Hyperlink"/>
          <w:color w:val="auto"/>
        </w:rPr>
        <w:fldChar w:fldCharType="end"/>
      </w:r>
    </w:p>
    <w:bookmarkEnd w:id="6"/>
    <w:p w14:paraId="3A0F82D8" w14:textId="5500D509" w:rsidR="008F475E" w:rsidRPr="00411EE8" w:rsidRDefault="008F475E" w:rsidP="008F475E">
      <w:pPr>
        <w:pStyle w:val="TableofFigures"/>
        <w:tabs>
          <w:tab w:val="right" w:leader="dot" w:pos="8630"/>
        </w:tabs>
        <w:rPr>
          <w:rStyle w:val="Hyperlink"/>
          <w:color w:val="auto"/>
        </w:rPr>
      </w:pPr>
      <w:r w:rsidRPr="00411EE8">
        <w:rPr>
          <w:rStyle w:val="Hyperlink"/>
          <w:color w:val="auto"/>
          <w:u w:val="none"/>
        </w:rPr>
        <w:t>Figure 7 – Contact Us</w:t>
      </w:r>
      <w:r w:rsidRPr="00411EE8">
        <w:rPr>
          <w:webHidden/>
          <w:color w:val="auto"/>
        </w:rPr>
        <w:tab/>
      </w:r>
      <w:r w:rsidRPr="00411EE8">
        <w:rPr>
          <w:webHidden/>
          <w:color w:val="auto"/>
        </w:rPr>
        <w:t>11</w:t>
      </w:r>
    </w:p>
    <w:p w14:paraId="63236D96" w14:textId="77777777" w:rsidR="008F475E" w:rsidRPr="008F475E" w:rsidRDefault="008F475E" w:rsidP="008F475E"/>
    <w:p w14:paraId="4BC407C7" w14:textId="585E5325" w:rsidR="000F3B61" w:rsidRPr="004138DD" w:rsidRDefault="00DD796D" w:rsidP="00E53FC5">
      <w:pPr>
        <w:pStyle w:val="ContactInfo"/>
        <w:jc w:val="left"/>
        <w:rPr>
          <w:sz w:val="44"/>
          <w:szCs w:val="44"/>
        </w:rPr>
      </w:pPr>
      <w:r>
        <w:rPr>
          <w:sz w:val="44"/>
          <w:szCs w:val="44"/>
        </w:rPr>
        <w:fldChar w:fldCharType="end"/>
      </w:r>
    </w:p>
    <w:p w14:paraId="052BAF53" w14:textId="76852440" w:rsidR="007E0945" w:rsidRPr="00482C5D" w:rsidRDefault="000F3B61" w:rsidP="00482C5D">
      <w:pPr>
        <w:pStyle w:val="Heading1"/>
        <w:rPr>
          <w:lang w:val="en-GB"/>
        </w:rPr>
      </w:pPr>
      <w:bookmarkStart w:id="7" w:name="_Toc507155457"/>
      <w:r w:rsidRPr="00D62674">
        <w:rPr>
          <w:lang w:val="en-GB"/>
        </w:rPr>
        <w:t>Introductio</w:t>
      </w:r>
      <w:r w:rsidR="00307988" w:rsidRPr="00D62674">
        <w:rPr>
          <w:lang w:val="en-GB"/>
        </w:rPr>
        <w:t>n</w:t>
      </w:r>
      <w:bookmarkEnd w:id="7"/>
    </w:p>
    <w:p w14:paraId="555490D9" w14:textId="212A96C6" w:rsidR="007E0945" w:rsidRPr="004138DD" w:rsidRDefault="007E0945" w:rsidP="000F3B61">
      <w:pPr>
        <w:pStyle w:val="ContactInfo"/>
        <w:jc w:val="left"/>
        <w:rPr>
          <w:sz w:val="28"/>
          <w:szCs w:val="28"/>
        </w:rPr>
      </w:pPr>
      <w:r>
        <w:rPr>
          <w:sz w:val="28"/>
          <w:szCs w:val="28"/>
        </w:rPr>
        <w:t>In oreder to make the real estatie more easier , we decided to make an website to help people to register for a house online , without doing any effort.</w:t>
      </w:r>
      <w:r>
        <w:rPr>
          <w:sz w:val="28"/>
          <w:szCs w:val="28"/>
        </w:rPr>
        <w:br/>
        <w:t>We are offering houses located in the Netherladns</w:t>
      </w:r>
    </w:p>
    <w:p w14:paraId="7F0F6A9E" w14:textId="77777777" w:rsidR="00D62674" w:rsidRPr="004138DD" w:rsidRDefault="00D62674" w:rsidP="000F3B61">
      <w:pPr>
        <w:pStyle w:val="ContactInfo"/>
        <w:jc w:val="left"/>
        <w:rPr>
          <w:sz w:val="28"/>
          <w:szCs w:val="28"/>
        </w:rPr>
      </w:pPr>
    </w:p>
    <w:p w14:paraId="0D7A1C1F" w14:textId="6B3438D4" w:rsidR="00D62674" w:rsidRDefault="00E53FC5" w:rsidP="00DD796D">
      <w:pPr>
        <w:pStyle w:val="Heading1"/>
      </w:pPr>
      <w:bookmarkStart w:id="8" w:name="_Toc507155458"/>
      <w:r>
        <w:lastRenderedPageBreak/>
        <w:t>Target audience</w:t>
      </w:r>
      <w:bookmarkEnd w:id="8"/>
    </w:p>
    <w:p w14:paraId="20959A52" w14:textId="6FF05CC1" w:rsidR="00F51CD9" w:rsidRPr="00F51CD9" w:rsidRDefault="00F51CD9" w:rsidP="00F51CD9">
      <w:r>
        <w:t xml:space="preserve">Target audience manly consists of male residents in the netherlands between </w:t>
      </w:r>
      <w:r w:rsidR="000B5D0B">
        <w:t>18</w:t>
      </w:r>
      <w:r>
        <w:t>-35 years of age and average income of €</w:t>
      </w:r>
      <w:r w:rsidR="000E2175">
        <w:t>63</w:t>
      </w:r>
      <w:r>
        <w:t>.</w:t>
      </w:r>
      <w:r w:rsidR="000E2175">
        <w:t>6</w:t>
      </w:r>
      <w:r>
        <w:t>k</w:t>
      </w:r>
    </w:p>
    <w:tbl>
      <w:tblPr>
        <w:tblStyle w:val="TableGrid"/>
        <w:tblW w:w="91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7"/>
        <w:gridCol w:w="1517"/>
        <w:gridCol w:w="1517"/>
        <w:gridCol w:w="1517"/>
        <w:gridCol w:w="1518"/>
        <w:gridCol w:w="1518"/>
      </w:tblGrid>
      <w:tr w:rsidR="00E53FC5" w14:paraId="3F4CEDD7" w14:textId="77777777" w:rsidTr="00F51CD9">
        <w:trPr>
          <w:trHeight w:val="556"/>
        </w:trPr>
        <w:tc>
          <w:tcPr>
            <w:tcW w:w="1517" w:type="dxa"/>
          </w:tcPr>
          <w:p w14:paraId="264DF317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Name</w:t>
            </w:r>
          </w:p>
        </w:tc>
        <w:tc>
          <w:tcPr>
            <w:tcW w:w="1517" w:type="dxa"/>
          </w:tcPr>
          <w:p w14:paraId="17736EC8" w14:textId="09555313" w:rsidR="00E53FC5" w:rsidRDefault="00C06C06" w:rsidP="00E53FC5">
            <w:pPr>
              <w:jc w:val="center"/>
            </w:pPr>
            <w:r>
              <w:t>Max</w:t>
            </w:r>
          </w:p>
        </w:tc>
        <w:tc>
          <w:tcPr>
            <w:tcW w:w="1517" w:type="dxa"/>
          </w:tcPr>
          <w:p w14:paraId="426DB5B0" w14:textId="223EC5AB" w:rsidR="00E53FC5" w:rsidRDefault="00C06C06" w:rsidP="00E53FC5">
            <w:pPr>
              <w:jc w:val="center"/>
            </w:pPr>
            <w:r>
              <w:t>Jack</w:t>
            </w:r>
          </w:p>
        </w:tc>
        <w:tc>
          <w:tcPr>
            <w:tcW w:w="1517" w:type="dxa"/>
          </w:tcPr>
          <w:p w14:paraId="05E00246" w14:textId="5AEDD6F8" w:rsidR="00E53FC5" w:rsidRDefault="00C06C06" w:rsidP="00E53FC5">
            <w:pPr>
              <w:jc w:val="center"/>
            </w:pPr>
            <w:r>
              <w:t>Antita</w:t>
            </w:r>
          </w:p>
        </w:tc>
        <w:tc>
          <w:tcPr>
            <w:tcW w:w="1518" w:type="dxa"/>
          </w:tcPr>
          <w:p w14:paraId="7DC3E907" w14:textId="7AD49992" w:rsidR="00E53FC5" w:rsidRDefault="00C06C06" w:rsidP="00E53FC5">
            <w:pPr>
              <w:jc w:val="center"/>
            </w:pPr>
            <w:r>
              <w:t>Edward</w:t>
            </w:r>
          </w:p>
        </w:tc>
        <w:tc>
          <w:tcPr>
            <w:tcW w:w="1518" w:type="dxa"/>
          </w:tcPr>
          <w:p w14:paraId="5FCFBB2F" w14:textId="3347ED41" w:rsidR="00E53FC5" w:rsidRDefault="00C06C06" w:rsidP="00E53FC5">
            <w:pPr>
              <w:jc w:val="center"/>
            </w:pPr>
            <w:r>
              <w:t>Marielle</w:t>
            </w:r>
          </w:p>
        </w:tc>
      </w:tr>
      <w:tr w:rsidR="00E53FC5" w14:paraId="296B1D67" w14:textId="77777777" w:rsidTr="00F51CD9">
        <w:trPr>
          <w:trHeight w:val="556"/>
        </w:trPr>
        <w:tc>
          <w:tcPr>
            <w:tcW w:w="1517" w:type="dxa"/>
          </w:tcPr>
          <w:p w14:paraId="054D1CF0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Gender</w:t>
            </w:r>
          </w:p>
        </w:tc>
        <w:tc>
          <w:tcPr>
            <w:tcW w:w="1517" w:type="dxa"/>
          </w:tcPr>
          <w:p w14:paraId="7A5BCFC4" w14:textId="77777777" w:rsidR="00E53FC5" w:rsidRDefault="00E53FC5" w:rsidP="00E53FC5">
            <w:pPr>
              <w:jc w:val="center"/>
            </w:pPr>
            <w:r>
              <w:t>M</w:t>
            </w:r>
          </w:p>
        </w:tc>
        <w:tc>
          <w:tcPr>
            <w:tcW w:w="1517" w:type="dxa"/>
          </w:tcPr>
          <w:p w14:paraId="2F3E9554" w14:textId="77777777" w:rsidR="00E53FC5" w:rsidRDefault="000D4F1D" w:rsidP="00E53FC5">
            <w:pPr>
              <w:jc w:val="center"/>
            </w:pPr>
            <w:r>
              <w:t>M</w:t>
            </w:r>
          </w:p>
        </w:tc>
        <w:tc>
          <w:tcPr>
            <w:tcW w:w="1517" w:type="dxa"/>
          </w:tcPr>
          <w:p w14:paraId="0EF38C90" w14:textId="77777777" w:rsidR="00E53FC5" w:rsidRDefault="000D4F1D" w:rsidP="00E53FC5">
            <w:pPr>
              <w:jc w:val="center"/>
            </w:pPr>
            <w:r>
              <w:t>F</w:t>
            </w:r>
          </w:p>
        </w:tc>
        <w:tc>
          <w:tcPr>
            <w:tcW w:w="1518" w:type="dxa"/>
          </w:tcPr>
          <w:p w14:paraId="30642A02" w14:textId="77777777" w:rsidR="00E53FC5" w:rsidRDefault="000D4F1D" w:rsidP="00E53FC5">
            <w:pPr>
              <w:jc w:val="center"/>
            </w:pPr>
            <w:r>
              <w:t>M</w:t>
            </w:r>
          </w:p>
        </w:tc>
        <w:tc>
          <w:tcPr>
            <w:tcW w:w="1518" w:type="dxa"/>
          </w:tcPr>
          <w:p w14:paraId="0DAC6353" w14:textId="77777777" w:rsidR="00E53FC5" w:rsidRDefault="000D4F1D" w:rsidP="00E53FC5">
            <w:pPr>
              <w:jc w:val="center"/>
            </w:pPr>
            <w:r>
              <w:t>F</w:t>
            </w:r>
          </w:p>
        </w:tc>
      </w:tr>
      <w:tr w:rsidR="00E53FC5" w14:paraId="3FB509C5" w14:textId="77777777" w:rsidTr="00F51CD9">
        <w:trPr>
          <w:trHeight w:val="556"/>
        </w:trPr>
        <w:tc>
          <w:tcPr>
            <w:tcW w:w="1517" w:type="dxa"/>
          </w:tcPr>
          <w:p w14:paraId="0D53BF61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Age</w:t>
            </w:r>
          </w:p>
        </w:tc>
        <w:tc>
          <w:tcPr>
            <w:tcW w:w="1517" w:type="dxa"/>
          </w:tcPr>
          <w:p w14:paraId="60E1A03D" w14:textId="5C624D21" w:rsidR="00E53FC5" w:rsidRDefault="00C06C06" w:rsidP="00E53FC5">
            <w:pPr>
              <w:jc w:val="center"/>
            </w:pPr>
            <w:r>
              <w:t>33</w:t>
            </w:r>
          </w:p>
        </w:tc>
        <w:tc>
          <w:tcPr>
            <w:tcW w:w="1517" w:type="dxa"/>
          </w:tcPr>
          <w:p w14:paraId="4ACD203F" w14:textId="22336BEA" w:rsidR="00E53FC5" w:rsidRDefault="00C06C06" w:rsidP="00E53FC5">
            <w:pPr>
              <w:jc w:val="center"/>
            </w:pPr>
            <w:r>
              <w:t>22</w:t>
            </w:r>
          </w:p>
        </w:tc>
        <w:tc>
          <w:tcPr>
            <w:tcW w:w="1517" w:type="dxa"/>
          </w:tcPr>
          <w:p w14:paraId="3A5AF3CB" w14:textId="77777777" w:rsidR="00E53FC5" w:rsidRDefault="000D4F1D" w:rsidP="00E53FC5">
            <w:pPr>
              <w:jc w:val="center"/>
            </w:pPr>
            <w:r>
              <w:t>30</w:t>
            </w:r>
          </w:p>
        </w:tc>
        <w:tc>
          <w:tcPr>
            <w:tcW w:w="1518" w:type="dxa"/>
          </w:tcPr>
          <w:p w14:paraId="4E478398" w14:textId="77777777" w:rsidR="00E53FC5" w:rsidRDefault="000D4F1D" w:rsidP="00E53FC5">
            <w:pPr>
              <w:jc w:val="center"/>
            </w:pPr>
            <w:r>
              <w:t>27</w:t>
            </w:r>
          </w:p>
        </w:tc>
        <w:tc>
          <w:tcPr>
            <w:tcW w:w="1518" w:type="dxa"/>
          </w:tcPr>
          <w:p w14:paraId="289037AF" w14:textId="72E27E47" w:rsidR="00E53FC5" w:rsidRDefault="000B5D0B" w:rsidP="00E53FC5">
            <w:pPr>
              <w:jc w:val="center"/>
            </w:pPr>
            <w:r>
              <w:t>18</w:t>
            </w:r>
          </w:p>
        </w:tc>
      </w:tr>
      <w:tr w:rsidR="00E53FC5" w14:paraId="747130F1" w14:textId="77777777" w:rsidTr="00F51CD9">
        <w:trPr>
          <w:trHeight w:val="556"/>
        </w:trPr>
        <w:tc>
          <w:tcPr>
            <w:tcW w:w="1517" w:type="dxa"/>
          </w:tcPr>
          <w:p w14:paraId="1F449233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Location</w:t>
            </w:r>
          </w:p>
        </w:tc>
        <w:tc>
          <w:tcPr>
            <w:tcW w:w="1517" w:type="dxa"/>
          </w:tcPr>
          <w:p w14:paraId="24A97AE2" w14:textId="77777777" w:rsidR="00E53FC5" w:rsidRDefault="00E53FC5" w:rsidP="00E53FC5">
            <w:pPr>
              <w:jc w:val="center"/>
            </w:pPr>
            <w:r>
              <w:t>Netherlands</w:t>
            </w:r>
          </w:p>
        </w:tc>
        <w:tc>
          <w:tcPr>
            <w:tcW w:w="1517" w:type="dxa"/>
          </w:tcPr>
          <w:p w14:paraId="14DBE71A" w14:textId="429C1F06" w:rsidR="00E53FC5" w:rsidRDefault="00C06C06" w:rsidP="00E53FC5">
            <w:pPr>
              <w:jc w:val="center"/>
            </w:pPr>
            <w:r>
              <w:t>Netherlands</w:t>
            </w:r>
          </w:p>
        </w:tc>
        <w:tc>
          <w:tcPr>
            <w:tcW w:w="1517" w:type="dxa"/>
          </w:tcPr>
          <w:p w14:paraId="533D905C" w14:textId="77777777" w:rsidR="00E53FC5" w:rsidRDefault="000D4F1D" w:rsidP="00E53FC5">
            <w:pPr>
              <w:jc w:val="center"/>
            </w:pPr>
            <w:r>
              <w:t>Netherlands</w:t>
            </w:r>
          </w:p>
        </w:tc>
        <w:tc>
          <w:tcPr>
            <w:tcW w:w="1518" w:type="dxa"/>
          </w:tcPr>
          <w:p w14:paraId="7BD7F0EF" w14:textId="70F33FD5" w:rsidR="00E53FC5" w:rsidRDefault="009F7236" w:rsidP="00E53FC5">
            <w:pPr>
              <w:jc w:val="center"/>
            </w:pPr>
            <w:r>
              <w:t>Netherlands</w:t>
            </w:r>
          </w:p>
        </w:tc>
        <w:tc>
          <w:tcPr>
            <w:tcW w:w="1518" w:type="dxa"/>
          </w:tcPr>
          <w:p w14:paraId="26430706" w14:textId="77777777" w:rsidR="00E53FC5" w:rsidRDefault="000D4F1D" w:rsidP="00E53FC5">
            <w:pPr>
              <w:jc w:val="center"/>
            </w:pPr>
            <w:r>
              <w:t>Netherlands</w:t>
            </w:r>
          </w:p>
        </w:tc>
      </w:tr>
      <w:tr w:rsidR="00E53FC5" w14:paraId="345F5464" w14:textId="77777777" w:rsidTr="00F51CD9">
        <w:trPr>
          <w:trHeight w:val="556"/>
        </w:trPr>
        <w:tc>
          <w:tcPr>
            <w:tcW w:w="1517" w:type="dxa"/>
          </w:tcPr>
          <w:p w14:paraId="356F7D7F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Occupation</w:t>
            </w:r>
          </w:p>
        </w:tc>
        <w:tc>
          <w:tcPr>
            <w:tcW w:w="1517" w:type="dxa"/>
          </w:tcPr>
          <w:p w14:paraId="112E3300" w14:textId="77777777" w:rsidR="00E53FC5" w:rsidRDefault="000D4F1D" w:rsidP="00E53FC5">
            <w:pPr>
              <w:jc w:val="center"/>
            </w:pPr>
            <w:r>
              <w:t>Student</w:t>
            </w:r>
          </w:p>
        </w:tc>
        <w:tc>
          <w:tcPr>
            <w:tcW w:w="1517" w:type="dxa"/>
          </w:tcPr>
          <w:p w14:paraId="346753E1" w14:textId="1EC5C72F" w:rsidR="00E53FC5" w:rsidRDefault="00381571" w:rsidP="00E53FC5">
            <w:pPr>
              <w:jc w:val="center"/>
            </w:pPr>
            <w:r w:rsidRPr="00381571">
              <w:t>web developer</w:t>
            </w:r>
          </w:p>
        </w:tc>
        <w:tc>
          <w:tcPr>
            <w:tcW w:w="1517" w:type="dxa"/>
          </w:tcPr>
          <w:p w14:paraId="7B09A026" w14:textId="77777777" w:rsidR="00E53FC5" w:rsidRDefault="000D4F1D" w:rsidP="00E53FC5">
            <w:pPr>
              <w:jc w:val="center"/>
            </w:pPr>
            <w:r>
              <w:t>Teacher</w:t>
            </w:r>
          </w:p>
        </w:tc>
        <w:tc>
          <w:tcPr>
            <w:tcW w:w="1518" w:type="dxa"/>
          </w:tcPr>
          <w:p w14:paraId="3B51C199" w14:textId="0C76328B" w:rsidR="00E53FC5" w:rsidRDefault="00381571" w:rsidP="00E53FC5">
            <w:pPr>
              <w:jc w:val="center"/>
            </w:pPr>
            <w:r w:rsidRPr="00381571">
              <w:t>barber</w:t>
            </w:r>
          </w:p>
        </w:tc>
        <w:tc>
          <w:tcPr>
            <w:tcW w:w="1518" w:type="dxa"/>
          </w:tcPr>
          <w:p w14:paraId="4A7CE4B8" w14:textId="098C539F" w:rsidR="00E53FC5" w:rsidRDefault="009F7236" w:rsidP="00E53FC5">
            <w:pPr>
              <w:jc w:val="center"/>
            </w:pPr>
            <w:r>
              <w:t>Student</w:t>
            </w:r>
          </w:p>
        </w:tc>
      </w:tr>
      <w:tr w:rsidR="00E53FC5" w14:paraId="0651238B" w14:textId="77777777" w:rsidTr="00F51CD9">
        <w:trPr>
          <w:trHeight w:val="556"/>
        </w:trPr>
        <w:tc>
          <w:tcPr>
            <w:tcW w:w="1517" w:type="dxa"/>
          </w:tcPr>
          <w:p w14:paraId="4835493C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Income</w:t>
            </w:r>
          </w:p>
        </w:tc>
        <w:tc>
          <w:tcPr>
            <w:tcW w:w="1517" w:type="dxa"/>
          </w:tcPr>
          <w:p w14:paraId="3F475285" w14:textId="77777777" w:rsidR="00E53FC5" w:rsidRDefault="000D4F1D" w:rsidP="00E53FC5">
            <w:pPr>
              <w:jc w:val="center"/>
            </w:pPr>
            <w:r>
              <w:t>€24k</w:t>
            </w:r>
          </w:p>
        </w:tc>
        <w:tc>
          <w:tcPr>
            <w:tcW w:w="1517" w:type="dxa"/>
          </w:tcPr>
          <w:p w14:paraId="2E359C59" w14:textId="561602DA" w:rsidR="00E53FC5" w:rsidRDefault="000D4F1D" w:rsidP="00E53FC5">
            <w:pPr>
              <w:jc w:val="center"/>
            </w:pPr>
            <w:r>
              <w:t>€</w:t>
            </w:r>
            <w:r w:rsidR="00EF3BDE">
              <w:t>80</w:t>
            </w:r>
            <w:r>
              <w:t>k</w:t>
            </w:r>
          </w:p>
        </w:tc>
        <w:tc>
          <w:tcPr>
            <w:tcW w:w="1517" w:type="dxa"/>
          </w:tcPr>
          <w:p w14:paraId="59BBC89D" w14:textId="2C8AD7A6" w:rsidR="00E53FC5" w:rsidRDefault="000D4F1D" w:rsidP="00E53FC5">
            <w:pPr>
              <w:jc w:val="center"/>
            </w:pPr>
            <w:r>
              <w:t>$</w:t>
            </w:r>
            <w:r w:rsidR="00901A9B">
              <w:t>60</w:t>
            </w:r>
            <w:r w:rsidR="00F51CD9">
              <w:t>k</w:t>
            </w:r>
          </w:p>
        </w:tc>
        <w:tc>
          <w:tcPr>
            <w:tcW w:w="1518" w:type="dxa"/>
          </w:tcPr>
          <w:p w14:paraId="140C176A" w14:textId="77777777" w:rsidR="00E53FC5" w:rsidRDefault="000D4F1D" w:rsidP="00E53FC5">
            <w:pPr>
              <w:jc w:val="center"/>
            </w:pPr>
            <w:r>
              <w:t>€130k</w:t>
            </w:r>
          </w:p>
        </w:tc>
        <w:tc>
          <w:tcPr>
            <w:tcW w:w="1518" w:type="dxa"/>
          </w:tcPr>
          <w:p w14:paraId="2EEAF1F6" w14:textId="2CFC110C" w:rsidR="00E53FC5" w:rsidRDefault="00F51CD9" w:rsidP="00E53FC5">
            <w:pPr>
              <w:jc w:val="center"/>
            </w:pPr>
            <w:r>
              <w:t>€</w:t>
            </w:r>
            <w:r w:rsidR="009F7236">
              <w:t>24</w:t>
            </w:r>
            <w:r>
              <w:t>k</w:t>
            </w:r>
          </w:p>
        </w:tc>
      </w:tr>
      <w:tr w:rsidR="00E53FC5" w14:paraId="3A1575A6" w14:textId="77777777" w:rsidTr="00F51CD9">
        <w:trPr>
          <w:trHeight w:val="556"/>
        </w:trPr>
        <w:tc>
          <w:tcPr>
            <w:tcW w:w="1517" w:type="dxa"/>
          </w:tcPr>
          <w:p w14:paraId="71CD2F4F" w14:textId="77777777" w:rsidR="00E53FC5" w:rsidRPr="00E53FC5" w:rsidRDefault="00E53FC5" w:rsidP="00E53FC5">
            <w:pPr>
              <w:jc w:val="center"/>
              <w:rPr>
                <w:color w:val="FEB80A" w:themeColor="accent3"/>
              </w:rPr>
            </w:pPr>
            <w:r w:rsidRPr="00E53FC5">
              <w:rPr>
                <w:color w:val="FEB80A" w:themeColor="accent3"/>
              </w:rPr>
              <w:t>Web Use</w:t>
            </w:r>
          </w:p>
        </w:tc>
        <w:tc>
          <w:tcPr>
            <w:tcW w:w="1517" w:type="dxa"/>
          </w:tcPr>
          <w:p w14:paraId="679CE328" w14:textId="77777777" w:rsidR="00E53FC5" w:rsidRDefault="00E53FC5" w:rsidP="00E53FC5">
            <w:pPr>
              <w:jc w:val="center"/>
            </w:pPr>
            <w:r>
              <w:t>5-6 days/wk</w:t>
            </w:r>
          </w:p>
        </w:tc>
        <w:tc>
          <w:tcPr>
            <w:tcW w:w="1517" w:type="dxa"/>
          </w:tcPr>
          <w:p w14:paraId="08C3604F" w14:textId="77777777" w:rsidR="00E53FC5" w:rsidRDefault="000D4F1D" w:rsidP="00E53FC5">
            <w:pPr>
              <w:jc w:val="center"/>
            </w:pPr>
            <w:r>
              <w:t>5-6 days/wk</w:t>
            </w:r>
          </w:p>
        </w:tc>
        <w:tc>
          <w:tcPr>
            <w:tcW w:w="1517" w:type="dxa"/>
          </w:tcPr>
          <w:p w14:paraId="4A5263F5" w14:textId="77777777" w:rsidR="00E53FC5" w:rsidRDefault="000D4F1D" w:rsidP="00E53FC5">
            <w:pPr>
              <w:jc w:val="center"/>
            </w:pPr>
            <w:r>
              <w:t>1-3 days/wk</w:t>
            </w:r>
          </w:p>
        </w:tc>
        <w:tc>
          <w:tcPr>
            <w:tcW w:w="1518" w:type="dxa"/>
          </w:tcPr>
          <w:p w14:paraId="55D17CC1" w14:textId="77777777" w:rsidR="00E53FC5" w:rsidRDefault="000D4F1D" w:rsidP="00E53FC5">
            <w:pPr>
              <w:jc w:val="center"/>
            </w:pPr>
            <w:r>
              <w:t>3-5 days/wk</w:t>
            </w:r>
          </w:p>
        </w:tc>
        <w:tc>
          <w:tcPr>
            <w:tcW w:w="1518" w:type="dxa"/>
          </w:tcPr>
          <w:p w14:paraId="60ABCE47" w14:textId="77777777" w:rsidR="00E53FC5" w:rsidRDefault="00F51CD9" w:rsidP="00E53FC5">
            <w:pPr>
              <w:jc w:val="center"/>
            </w:pPr>
            <w:r>
              <w:t>4-5 days/wk</w:t>
            </w:r>
          </w:p>
        </w:tc>
      </w:tr>
    </w:tbl>
    <w:p w14:paraId="644F44CF" w14:textId="77777777" w:rsidR="00E53FC5" w:rsidRPr="00E53FC5" w:rsidRDefault="00E53FC5" w:rsidP="00E53FC5"/>
    <w:p w14:paraId="500F9B6E" w14:textId="77777777" w:rsidR="00D62674" w:rsidRPr="004138DD" w:rsidRDefault="00D62674" w:rsidP="000F3B61">
      <w:pPr>
        <w:pStyle w:val="ContactInfo"/>
        <w:jc w:val="left"/>
        <w:rPr>
          <w:sz w:val="28"/>
          <w:szCs w:val="28"/>
        </w:rPr>
      </w:pPr>
    </w:p>
    <w:p w14:paraId="01CAA9D3" w14:textId="77777777" w:rsidR="00D62674" w:rsidRPr="004138DD" w:rsidRDefault="00D62674" w:rsidP="000F3B61">
      <w:pPr>
        <w:pStyle w:val="ContactInfo"/>
        <w:jc w:val="left"/>
        <w:rPr>
          <w:sz w:val="28"/>
          <w:szCs w:val="28"/>
        </w:rPr>
      </w:pPr>
    </w:p>
    <w:p w14:paraId="56E1B57B" w14:textId="77777777" w:rsidR="00D62674" w:rsidRPr="004138DD" w:rsidRDefault="00D62674" w:rsidP="000F3B61">
      <w:pPr>
        <w:pStyle w:val="ContactInfo"/>
        <w:jc w:val="left"/>
        <w:rPr>
          <w:sz w:val="28"/>
          <w:szCs w:val="28"/>
        </w:rPr>
      </w:pPr>
    </w:p>
    <w:p w14:paraId="2BFC0182" w14:textId="77777777" w:rsidR="00D62674" w:rsidRPr="004138DD" w:rsidRDefault="00D62674" w:rsidP="000F3B61">
      <w:pPr>
        <w:pStyle w:val="ContactInfo"/>
        <w:jc w:val="left"/>
        <w:rPr>
          <w:sz w:val="28"/>
          <w:szCs w:val="28"/>
        </w:rPr>
      </w:pPr>
    </w:p>
    <w:p w14:paraId="7DD2B030" w14:textId="77777777" w:rsidR="00F51CD9" w:rsidRDefault="00F51CD9" w:rsidP="00D62674">
      <w:pPr>
        <w:pStyle w:val="ContactInfo"/>
        <w:jc w:val="left"/>
        <w:rPr>
          <w:sz w:val="44"/>
          <w:szCs w:val="44"/>
          <w:lang w:val="en-GB"/>
        </w:rPr>
        <w:sectPr w:rsidR="00F51CD9" w:rsidSect="0025380E">
          <w:footerReference w:type="default" r:id="rId9"/>
          <w:footerReference w:type="first" r:id="rId10"/>
          <w:pgSz w:w="12240" w:h="15840"/>
          <w:pgMar w:top="1728" w:right="1800" w:bottom="1440" w:left="1800" w:header="720" w:footer="720" w:gutter="0"/>
          <w:pgNumType w:chapStyle="1"/>
          <w:cols w:space="720"/>
          <w:titlePg/>
          <w:docGrid w:linePitch="360"/>
        </w:sectPr>
      </w:pPr>
    </w:p>
    <w:p w14:paraId="16BE2B15" w14:textId="77777777" w:rsidR="00D62674" w:rsidRDefault="00D62674" w:rsidP="00D62674">
      <w:pPr>
        <w:pStyle w:val="ContactInfo"/>
        <w:jc w:val="left"/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lastRenderedPageBreak/>
        <w:t>Sitemap</w:t>
      </w:r>
    </w:p>
    <w:p w14:paraId="18879208" w14:textId="26EA61BB" w:rsidR="000261E3" w:rsidRDefault="00F40E90" w:rsidP="00E74FC7">
      <w:pPr>
        <w:pStyle w:val="ContactInfo"/>
        <w:jc w:val="left"/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drawing>
          <wp:inline distT="0" distB="0" distL="0" distR="0" wp14:anchorId="06B6C139" wp14:editId="6587D45A">
            <wp:extent cx="80391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08BC" w14:textId="77777777" w:rsidR="00F51CD9" w:rsidRDefault="00F51CD9" w:rsidP="00E74FC7">
      <w:pPr>
        <w:pStyle w:val="ContactInfo"/>
        <w:jc w:val="left"/>
        <w:rPr>
          <w:sz w:val="44"/>
          <w:szCs w:val="44"/>
          <w:lang w:val="en-GB"/>
        </w:rPr>
        <w:sectPr w:rsidR="00F51CD9" w:rsidSect="0025380E">
          <w:pgSz w:w="15840" w:h="12240" w:orient="landscape"/>
          <w:pgMar w:top="1797" w:right="1440" w:bottom="1797" w:left="1729" w:header="720" w:footer="720" w:gutter="0"/>
          <w:cols w:space="720"/>
          <w:titlePg/>
          <w:docGrid w:linePitch="360"/>
        </w:sectPr>
      </w:pPr>
    </w:p>
    <w:p w14:paraId="4A2DE73E" w14:textId="76018D65" w:rsidR="00E74FC7" w:rsidRDefault="00E74FC7" w:rsidP="00F51CD9">
      <w:pPr>
        <w:pStyle w:val="Heading1"/>
        <w:rPr>
          <w:lang w:val="en-GB"/>
        </w:rPr>
      </w:pPr>
      <w:bookmarkStart w:id="9" w:name="_Toc507155459"/>
      <w:r>
        <w:rPr>
          <w:lang w:val="en-GB"/>
        </w:rPr>
        <w:lastRenderedPageBreak/>
        <w:t>Wireframes</w:t>
      </w:r>
      <w:bookmarkEnd w:id="9"/>
    </w:p>
    <w:p w14:paraId="5E0D1248" w14:textId="609CA850" w:rsidR="00CC7448" w:rsidRPr="00CC7448" w:rsidRDefault="00DD796D" w:rsidP="00F51CD9">
      <w:pPr>
        <w:pStyle w:val="Heading2"/>
        <w:rPr>
          <w:lang w:val="en-GB"/>
        </w:rPr>
      </w:pPr>
      <w:bookmarkStart w:id="10" w:name="_Toc507155460"/>
      <w:r>
        <w:rPr>
          <w:lang w:val="en-GB"/>
        </w:rPr>
        <w:t>Homepage</w:t>
      </w:r>
      <w:bookmarkEnd w:id="10"/>
    </w:p>
    <w:p w14:paraId="36834F6A" w14:textId="5B03260D" w:rsidR="00DD796D" w:rsidRDefault="00DD796D" w:rsidP="00DD796D">
      <w:pPr>
        <w:pStyle w:val="ContactInfo"/>
        <w:keepNext/>
        <w:jc w:val="left"/>
      </w:pPr>
    </w:p>
    <w:p w14:paraId="22D7AAF9" w14:textId="2DF880EF" w:rsidR="00CD1770" w:rsidRDefault="00CD1770" w:rsidP="00DD796D">
      <w:pPr>
        <w:pStyle w:val="ContactInfo"/>
        <w:keepNext/>
        <w:jc w:val="left"/>
      </w:pPr>
    </w:p>
    <w:p w14:paraId="31771323" w14:textId="13B09094" w:rsidR="00CD1770" w:rsidRDefault="00CD1770" w:rsidP="00DD796D">
      <w:pPr>
        <w:pStyle w:val="ContactInfo"/>
        <w:keepNext/>
        <w:jc w:val="left"/>
      </w:pPr>
    </w:p>
    <w:p w14:paraId="77A74146" w14:textId="0ACEAD35" w:rsidR="00CD1770" w:rsidRDefault="00CD1770" w:rsidP="00DD796D">
      <w:pPr>
        <w:pStyle w:val="ContactInfo"/>
        <w:keepNext/>
        <w:jc w:val="left"/>
      </w:pPr>
    </w:p>
    <w:p w14:paraId="35D77D48" w14:textId="0EF3E70A" w:rsidR="00CD1770" w:rsidRDefault="00CD1770" w:rsidP="00DD796D">
      <w:pPr>
        <w:pStyle w:val="ContactInfo"/>
        <w:keepNext/>
        <w:jc w:val="left"/>
      </w:pPr>
    </w:p>
    <w:p w14:paraId="3DF32527" w14:textId="4B0F4CB1" w:rsidR="00CD1770" w:rsidRDefault="00CD1770" w:rsidP="00DD796D">
      <w:pPr>
        <w:pStyle w:val="ContactInfo"/>
        <w:keepNext/>
        <w:jc w:val="left"/>
      </w:pPr>
      <w:r>
        <w:rPr>
          <w:sz w:val="44"/>
          <w:szCs w:val="44"/>
          <w:lang w:val="en-GB"/>
        </w:rPr>
        <w:drawing>
          <wp:anchor distT="0" distB="0" distL="114300" distR="114300" simplePos="0" relativeHeight="251658240" behindDoc="1" locked="0" layoutInCell="1" allowOverlap="1" wp14:anchorId="2BCA61CE" wp14:editId="7B5A412A">
            <wp:simplePos x="0" y="0"/>
            <wp:positionH relativeFrom="margin">
              <wp:posOffset>-50919</wp:posOffset>
            </wp:positionH>
            <wp:positionV relativeFrom="paragraph">
              <wp:posOffset>71873</wp:posOffset>
            </wp:positionV>
            <wp:extent cx="5883511" cy="4410075"/>
            <wp:effectExtent l="0" t="635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90530" cy="441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C3C64" w14:textId="66CD7D45" w:rsidR="00CD1770" w:rsidRDefault="00CD1770" w:rsidP="00DD796D">
      <w:pPr>
        <w:pStyle w:val="ContactInfo"/>
        <w:keepNext/>
        <w:jc w:val="left"/>
      </w:pPr>
    </w:p>
    <w:p w14:paraId="607263C4" w14:textId="35D4AF8A" w:rsidR="00CD1770" w:rsidRDefault="00CD1770" w:rsidP="00DD796D">
      <w:pPr>
        <w:pStyle w:val="ContactInfo"/>
        <w:keepNext/>
        <w:jc w:val="left"/>
      </w:pPr>
    </w:p>
    <w:p w14:paraId="41AC66B6" w14:textId="0EC59111" w:rsidR="00CD1770" w:rsidRDefault="00CD1770" w:rsidP="00DD796D">
      <w:pPr>
        <w:pStyle w:val="ContactInfo"/>
        <w:keepNext/>
        <w:jc w:val="left"/>
      </w:pPr>
    </w:p>
    <w:p w14:paraId="13580F03" w14:textId="1107C461" w:rsidR="00CD1770" w:rsidRDefault="00CD1770" w:rsidP="00DD796D">
      <w:pPr>
        <w:pStyle w:val="ContactInfo"/>
        <w:keepNext/>
        <w:jc w:val="left"/>
      </w:pPr>
    </w:p>
    <w:p w14:paraId="2293B0C8" w14:textId="32DC5FDF" w:rsidR="00CD1770" w:rsidRDefault="00CD1770" w:rsidP="00DD796D">
      <w:pPr>
        <w:pStyle w:val="ContactInfo"/>
        <w:keepNext/>
        <w:jc w:val="left"/>
      </w:pPr>
    </w:p>
    <w:p w14:paraId="56D26060" w14:textId="0E2D005F" w:rsidR="00CD1770" w:rsidRDefault="00CD1770" w:rsidP="00DD796D">
      <w:pPr>
        <w:pStyle w:val="ContactInfo"/>
        <w:keepNext/>
        <w:jc w:val="left"/>
      </w:pPr>
    </w:p>
    <w:p w14:paraId="08637F1F" w14:textId="1220DC9A" w:rsidR="00CD1770" w:rsidRDefault="00CD1770" w:rsidP="00DD796D">
      <w:pPr>
        <w:pStyle w:val="ContactInfo"/>
        <w:keepNext/>
        <w:jc w:val="left"/>
      </w:pPr>
    </w:p>
    <w:p w14:paraId="43833EB2" w14:textId="3E1764DF" w:rsidR="00CD1770" w:rsidRDefault="00CD1770" w:rsidP="00DD796D">
      <w:pPr>
        <w:pStyle w:val="ContactInfo"/>
        <w:keepNext/>
        <w:jc w:val="left"/>
      </w:pPr>
    </w:p>
    <w:p w14:paraId="228586F2" w14:textId="5BF9D48F" w:rsidR="00CD1770" w:rsidRDefault="00CD1770" w:rsidP="00DD796D">
      <w:pPr>
        <w:pStyle w:val="ContactInfo"/>
        <w:keepNext/>
        <w:jc w:val="left"/>
      </w:pPr>
    </w:p>
    <w:p w14:paraId="1A5C4C8A" w14:textId="331B1C9D" w:rsidR="00CD1770" w:rsidRDefault="00CD1770" w:rsidP="00DD796D">
      <w:pPr>
        <w:pStyle w:val="ContactInfo"/>
        <w:keepNext/>
        <w:jc w:val="left"/>
      </w:pPr>
    </w:p>
    <w:p w14:paraId="3225872E" w14:textId="48F02C91" w:rsidR="00CD1770" w:rsidRDefault="00CD1770" w:rsidP="00DD796D">
      <w:pPr>
        <w:pStyle w:val="ContactInfo"/>
        <w:keepNext/>
        <w:jc w:val="left"/>
      </w:pPr>
    </w:p>
    <w:p w14:paraId="40EA8188" w14:textId="14D685B4" w:rsidR="00CD1770" w:rsidRDefault="00CD1770" w:rsidP="00DD796D">
      <w:pPr>
        <w:pStyle w:val="ContactInfo"/>
        <w:keepNext/>
        <w:jc w:val="left"/>
      </w:pPr>
    </w:p>
    <w:p w14:paraId="04D4048A" w14:textId="582882FB" w:rsidR="00CD1770" w:rsidRDefault="00CD1770" w:rsidP="00DD796D">
      <w:pPr>
        <w:pStyle w:val="ContactInfo"/>
        <w:keepNext/>
        <w:jc w:val="left"/>
      </w:pPr>
    </w:p>
    <w:p w14:paraId="2535C2C8" w14:textId="401EA0C6" w:rsidR="00CD1770" w:rsidRDefault="00CD1770" w:rsidP="00DD796D">
      <w:pPr>
        <w:pStyle w:val="ContactInfo"/>
        <w:keepNext/>
        <w:jc w:val="left"/>
      </w:pPr>
    </w:p>
    <w:p w14:paraId="720AA11F" w14:textId="72C7F3E0" w:rsidR="00CD1770" w:rsidRDefault="00CD1770" w:rsidP="00DD796D">
      <w:pPr>
        <w:pStyle w:val="ContactInfo"/>
        <w:keepNext/>
        <w:jc w:val="left"/>
      </w:pPr>
    </w:p>
    <w:p w14:paraId="7BE3BEA6" w14:textId="2DF4FA2C" w:rsidR="00CD1770" w:rsidRDefault="00CD1770" w:rsidP="00DD796D">
      <w:pPr>
        <w:pStyle w:val="ContactInfo"/>
        <w:keepNext/>
        <w:jc w:val="left"/>
      </w:pPr>
    </w:p>
    <w:p w14:paraId="2A2E2FD2" w14:textId="2862C096" w:rsidR="00CD1770" w:rsidRDefault="00CD1770" w:rsidP="00DD796D">
      <w:pPr>
        <w:pStyle w:val="ContactInfo"/>
        <w:keepNext/>
        <w:jc w:val="left"/>
      </w:pPr>
    </w:p>
    <w:p w14:paraId="6F82F36F" w14:textId="01D3601F" w:rsidR="00CD1770" w:rsidRDefault="00CD1770" w:rsidP="00DD796D">
      <w:pPr>
        <w:pStyle w:val="ContactInfo"/>
        <w:keepNext/>
        <w:jc w:val="left"/>
      </w:pPr>
    </w:p>
    <w:p w14:paraId="251B31FF" w14:textId="4E6E4557" w:rsidR="00CD1770" w:rsidRDefault="00CD1770" w:rsidP="00DD796D">
      <w:pPr>
        <w:pStyle w:val="ContactInfo"/>
        <w:keepNext/>
        <w:jc w:val="left"/>
      </w:pPr>
    </w:p>
    <w:p w14:paraId="7766F138" w14:textId="5E5078FA" w:rsidR="00CD1770" w:rsidRDefault="00CD1770" w:rsidP="00DD796D">
      <w:pPr>
        <w:pStyle w:val="ContactInfo"/>
        <w:keepNext/>
        <w:jc w:val="left"/>
      </w:pPr>
    </w:p>
    <w:p w14:paraId="503DFACB" w14:textId="1295A00C" w:rsidR="00CD1770" w:rsidRDefault="00CD1770" w:rsidP="00DD796D">
      <w:pPr>
        <w:pStyle w:val="ContactInfo"/>
        <w:keepNext/>
        <w:jc w:val="left"/>
      </w:pPr>
    </w:p>
    <w:p w14:paraId="1129B6D7" w14:textId="3BF4E2DF" w:rsidR="00CD1770" w:rsidRDefault="00CD1770" w:rsidP="00DD796D">
      <w:pPr>
        <w:pStyle w:val="ContactInfo"/>
        <w:keepNext/>
        <w:jc w:val="left"/>
      </w:pPr>
    </w:p>
    <w:p w14:paraId="3CB05DE1" w14:textId="48E1734A" w:rsidR="00CD1770" w:rsidRDefault="00CD1770" w:rsidP="00DD796D">
      <w:pPr>
        <w:pStyle w:val="ContactInfo"/>
        <w:keepNext/>
        <w:jc w:val="left"/>
      </w:pPr>
    </w:p>
    <w:p w14:paraId="0C10B028" w14:textId="6E68B5BB" w:rsidR="00CD1770" w:rsidRDefault="00CD1770" w:rsidP="00DD796D">
      <w:pPr>
        <w:pStyle w:val="ContactInfo"/>
        <w:keepNext/>
        <w:jc w:val="left"/>
      </w:pPr>
    </w:p>
    <w:p w14:paraId="134A06B3" w14:textId="19875896" w:rsidR="00CD1770" w:rsidRDefault="00CD1770" w:rsidP="00DD796D">
      <w:pPr>
        <w:pStyle w:val="ContactInfo"/>
        <w:keepNext/>
        <w:jc w:val="left"/>
      </w:pPr>
    </w:p>
    <w:p w14:paraId="785E2417" w14:textId="56A4C43F" w:rsidR="00CD1770" w:rsidRDefault="00CD1770" w:rsidP="00DD796D">
      <w:pPr>
        <w:pStyle w:val="ContactInfo"/>
        <w:keepNext/>
        <w:jc w:val="left"/>
      </w:pPr>
    </w:p>
    <w:p w14:paraId="20E0493E" w14:textId="77777777" w:rsidR="00CD1770" w:rsidRDefault="00CD1770" w:rsidP="00DD796D">
      <w:pPr>
        <w:pStyle w:val="ContactInfo"/>
        <w:keepNext/>
        <w:jc w:val="left"/>
      </w:pPr>
    </w:p>
    <w:p w14:paraId="711EBD63" w14:textId="77777777" w:rsidR="00CD1770" w:rsidRDefault="00CD1770" w:rsidP="00DD796D">
      <w:pPr>
        <w:pStyle w:val="Caption"/>
      </w:pPr>
    </w:p>
    <w:p w14:paraId="668A67A1" w14:textId="103F8D5C" w:rsidR="000261E3" w:rsidRPr="00F51CD9" w:rsidRDefault="00DD796D" w:rsidP="00DD796D">
      <w:pPr>
        <w:pStyle w:val="Caption"/>
        <w:rPr>
          <w:sz w:val="44"/>
          <w:szCs w:val="44"/>
          <w:lang w:val="en-GB"/>
        </w:rPr>
      </w:pPr>
      <w:bookmarkStart w:id="11" w:name="_Toc5071558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Homepage</w:t>
      </w:r>
      <w:bookmarkEnd w:id="11"/>
    </w:p>
    <w:p w14:paraId="66B66853" w14:textId="01C148FF" w:rsidR="00E74FC7" w:rsidRDefault="00CC7448" w:rsidP="00F51CD9">
      <w:pPr>
        <w:pStyle w:val="Heading2"/>
        <w:rPr>
          <w:lang w:val="en-GB"/>
        </w:rPr>
      </w:pPr>
      <w:bookmarkStart w:id="12" w:name="_Toc507155461"/>
      <w:r>
        <w:rPr>
          <w:lang w:val="en-GB"/>
        </w:rPr>
        <w:lastRenderedPageBreak/>
        <w:t>Log</w:t>
      </w:r>
      <w:r w:rsidR="00EF1A1D">
        <w:rPr>
          <w:lang w:val="en-GB"/>
        </w:rPr>
        <w:t xml:space="preserve"> </w:t>
      </w:r>
      <w:r>
        <w:rPr>
          <w:lang w:val="en-GB"/>
        </w:rPr>
        <w:t>in</w:t>
      </w:r>
      <w:bookmarkEnd w:id="12"/>
    </w:p>
    <w:p w14:paraId="11A41393" w14:textId="77777777" w:rsidR="00514335" w:rsidRPr="00514335" w:rsidRDefault="00514335" w:rsidP="00514335">
      <w:pPr>
        <w:rPr>
          <w:lang w:val="en-GB"/>
        </w:rPr>
      </w:pPr>
    </w:p>
    <w:p w14:paraId="7ECD1403" w14:textId="5B137D45" w:rsidR="00DD796D" w:rsidRDefault="00DD796D" w:rsidP="00DD796D">
      <w:pPr>
        <w:pStyle w:val="ContactInfo"/>
        <w:keepNext/>
        <w:jc w:val="left"/>
      </w:pPr>
    </w:p>
    <w:p w14:paraId="23760A04" w14:textId="59D8DBF8" w:rsidR="00514335" w:rsidRDefault="00514335" w:rsidP="00DD796D">
      <w:pPr>
        <w:pStyle w:val="Caption"/>
      </w:pPr>
    </w:p>
    <w:p w14:paraId="12B5214B" w14:textId="15B99ACF" w:rsidR="00514335" w:rsidRDefault="00514335" w:rsidP="00DD796D">
      <w:pPr>
        <w:pStyle w:val="Caption"/>
      </w:pPr>
      <w:r>
        <w:rPr>
          <w:sz w:val="44"/>
          <w:szCs w:val="44"/>
          <w:lang w:val="en-GB"/>
        </w:rPr>
        <w:drawing>
          <wp:anchor distT="0" distB="0" distL="114300" distR="114300" simplePos="0" relativeHeight="251659264" behindDoc="1" locked="0" layoutInCell="1" allowOverlap="1" wp14:anchorId="7A3C56FB" wp14:editId="27AFCB3D">
            <wp:simplePos x="0" y="0"/>
            <wp:positionH relativeFrom="column">
              <wp:posOffset>-153035</wp:posOffset>
            </wp:positionH>
            <wp:positionV relativeFrom="paragraph">
              <wp:posOffset>146050</wp:posOffset>
            </wp:positionV>
            <wp:extent cx="6696075" cy="5019040"/>
            <wp:effectExtent l="318" t="0" r="0" b="0"/>
            <wp:wrapTight wrapText="bothSides">
              <wp:wrapPolygon edited="0">
                <wp:start x="1" y="21601"/>
                <wp:lineTo x="21509" y="21601"/>
                <wp:lineTo x="21509" y="122"/>
                <wp:lineTo x="1" y="122"/>
                <wp:lineTo x="1" y="21601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96075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6481F" w14:textId="77777777" w:rsidR="00514335" w:rsidRDefault="00514335" w:rsidP="00DD796D">
      <w:pPr>
        <w:pStyle w:val="Caption"/>
      </w:pPr>
    </w:p>
    <w:p w14:paraId="6FE554A2" w14:textId="77777777" w:rsidR="00514335" w:rsidRDefault="00514335" w:rsidP="00DD796D">
      <w:pPr>
        <w:pStyle w:val="Caption"/>
      </w:pPr>
    </w:p>
    <w:p w14:paraId="66650A60" w14:textId="77777777" w:rsidR="00514335" w:rsidRDefault="00514335" w:rsidP="00DD796D">
      <w:pPr>
        <w:pStyle w:val="Caption"/>
      </w:pPr>
    </w:p>
    <w:p w14:paraId="39B50279" w14:textId="77777777" w:rsidR="00514335" w:rsidRDefault="00514335" w:rsidP="00DD796D">
      <w:pPr>
        <w:pStyle w:val="Caption"/>
      </w:pPr>
    </w:p>
    <w:p w14:paraId="7CAC8B8B" w14:textId="77777777" w:rsidR="00514335" w:rsidRDefault="00514335" w:rsidP="00DD796D">
      <w:pPr>
        <w:pStyle w:val="Caption"/>
      </w:pPr>
    </w:p>
    <w:p w14:paraId="451F42E0" w14:textId="77777777" w:rsidR="00514335" w:rsidRDefault="00514335" w:rsidP="00DD796D">
      <w:pPr>
        <w:pStyle w:val="Caption"/>
      </w:pPr>
    </w:p>
    <w:p w14:paraId="43A135C3" w14:textId="77777777" w:rsidR="00514335" w:rsidRDefault="00514335" w:rsidP="00DD796D">
      <w:pPr>
        <w:pStyle w:val="Caption"/>
      </w:pPr>
    </w:p>
    <w:p w14:paraId="7F32F129" w14:textId="77777777" w:rsidR="00514335" w:rsidRDefault="00514335" w:rsidP="00DD796D">
      <w:pPr>
        <w:pStyle w:val="Caption"/>
      </w:pPr>
    </w:p>
    <w:p w14:paraId="4D8EE3C3" w14:textId="77777777" w:rsidR="00514335" w:rsidRDefault="00514335" w:rsidP="00DD796D">
      <w:pPr>
        <w:pStyle w:val="Caption"/>
      </w:pPr>
    </w:p>
    <w:p w14:paraId="15B02664" w14:textId="77777777" w:rsidR="00514335" w:rsidRDefault="00514335" w:rsidP="00DD796D">
      <w:pPr>
        <w:pStyle w:val="Caption"/>
      </w:pPr>
    </w:p>
    <w:p w14:paraId="59BE54F9" w14:textId="77777777" w:rsidR="00514335" w:rsidRDefault="00514335" w:rsidP="00DD796D">
      <w:pPr>
        <w:pStyle w:val="Caption"/>
      </w:pPr>
    </w:p>
    <w:p w14:paraId="0198029F" w14:textId="77777777" w:rsidR="00514335" w:rsidRDefault="00514335" w:rsidP="00DD796D">
      <w:pPr>
        <w:pStyle w:val="Caption"/>
      </w:pPr>
    </w:p>
    <w:p w14:paraId="7868E055" w14:textId="77777777" w:rsidR="00514335" w:rsidRDefault="00514335" w:rsidP="00DD796D">
      <w:pPr>
        <w:pStyle w:val="Caption"/>
      </w:pPr>
    </w:p>
    <w:p w14:paraId="7F1D50AA" w14:textId="77777777" w:rsidR="00514335" w:rsidRDefault="00514335" w:rsidP="00DD796D">
      <w:pPr>
        <w:pStyle w:val="Caption"/>
      </w:pPr>
    </w:p>
    <w:p w14:paraId="1E06C18F" w14:textId="77777777" w:rsidR="00514335" w:rsidRDefault="00514335" w:rsidP="00DD796D">
      <w:pPr>
        <w:pStyle w:val="Caption"/>
      </w:pPr>
    </w:p>
    <w:p w14:paraId="004407C1" w14:textId="77777777" w:rsidR="00514335" w:rsidRDefault="00514335" w:rsidP="00DD796D">
      <w:pPr>
        <w:pStyle w:val="Caption"/>
      </w:pPr>
    </w:p>
    <w:p w14:paraId="7DA408D6" w14:textId="77777777" w:rsidR="00514335" w:rsidRDefault="00514335" w:rsidP="00DD796D">
      <w:pPr>
        <w:pStyle w:val="Caption"/>
      </w:pPr>
    </w:p>
    <w:p w14:paraId="583B1DD0" w14:textId="77777777" w:rsidR="00514335" w:rsidRDefault="00514335" w:rsidP="00DD796D">
      <w:pPr>
        <w:pStyle w:val="Caption"/>
      </w:pPr>
    </w:p>
    <w:p w14:paraId="51927453" w14:textId="77777777" w:rsidR="00514335" w:rsidRDefault="00514335" w:rsidP="00DD796D">
      <w:pPr>
        <w:pStyle w:val="Caption"/>
      </w:pPr>
    </w:p>
    <w:p w14:paraId="7ECB3507" w14:textId="77777777" w:rsidR="00514335" w:rsidRDefault="00514335" w:rsidP="00DD796D">
      <w:pPr>
        <w:pStyle w:val="Caption"/>
      </w:pPr>
    </w:p>
    <w:p w14:paraId="1C85AB75" w14:textId="4A2F8E6B" w:rsidR="00CC7448" w:rsidRPr="00F51CD9" w:rsidRDefault="00DD796D" w:rsidP="00DD796D">
      <w:pPr>
        <w:pStyle w:val="Caption"/>
        <w:rPr>
          <w:sz w:val="44"/>
          <w:szCs w:val="44"/>
          <w:lang w:val="en-GB"/>
        </w:rPr>
      </w:pPr>
      <w:bookmarkStart w:id="13" w:name="_Toc5071558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 w:rsidR="0063615B">
        <w:t>–</w:t>
      </w:r>
      <w:r>
        <w:t xml:space="preserve"> Log</w:t>
      </w:r>
      <w:r w:rsidR="0063615B">
        <w:t xml:space="preserve"> </w:t>
      </w:r>
      <w:r>
        <w:t>in</w:t>
      </w:r>
      <w:bookmarkEnd w:id="13"/>
    </w:p>
    <w:p w14:paraId="4F0F5E6D" w14:textId="77777777" w:rsidR="00F51CD9" w:rsidRDefault="00F51CD9" w:rsidP="00E74FC7">
      <w:pPr>
        <w:pStyle w:val="ContactInfo"/>
        <w:jc w:val="left"/>
        <w:rPr>
          <w:sz w:val="32"/>
          <w:szCs w:val="32"/>
          <w:lang w:val="en-GB"/>
        </w:rPr>
      </w:pPr>
    </w:p>
    <w:p w14:paraId="1BA65AE9" w14:textId="77777777" w:rsidR="00F51CD9" w:rsidRDefault="00F51CD9" w:rsidP="00E74FC7">
      <w:pPr>
        <w:pStyle w:val="ContactInfo"/>
        <w:jc w:val="left"/>
        <w:rPr>
          <w:sz w:val="32"/>
          <w:szCs w:val="32"/>
          <w:lang w:val="en-GB"/>
        </w:rPr>
      </w:pPr>
    </w:p>
    <w:p w14:paraId="57FA51EB" w14:textId="1E586341" w:rsidR="00CC7448" w:rsidRDefault="00EF1A1D" w:rsidP="00F51CD9">
      <w:pPr>
        <w:pStyle w:val="Heading2"/>
        <w:rPr>
          <w:lang w:val="en-GB"/>
        </w:rPr>
      </w:pPr>
      <w:bookmarkStart w:id="14" w:name="_Toc507155462"/>
      <w:r>
        <w:rPr>
          <w:lang w:val="en-GB"/>
        </w:rPr>
        <w:t>Sing up</w:t>
      </w:r>
      <w:bookmarkEnd w:id="14"/>
    </w:p>
    <w:p w14:paraId="09EE5D97" w14:textId="77777777" w:rsidR="00500B0A" w:rsidRPr="00500B0A" w:rsidRDefault="00500B0A" w:rsidP="00500B0A">
      <w:pPr>
        <w:rPr>
          <w:lang w:val="en-GB"/>
        </w:rPr>
      </w:pPr>
    </w:p>
    <w:p w14:paraId="392583D5" w14:textId="36C3903D" w:rsidR="00DD796D" w:rsidRDefault="00500B0A" w:rsidP="00DD796D">
      <w:pPr>
        <w:pStyle w:val="ContactInfo"/>
        <w:keepNext/>
        <w:jc w:val="left"/>
      </w:pPr>
      <w:r>
        <w:rPr>
          <w:sz w:val="44"/>
          <w:szCs w:val="44"/>
          <w:lang w:val="en-GB"/>
        </w:rPr>
        <w:drawing>
          <wp:inline distT="0" distB="0" distL="0" distR="0" wp14:anchorId="0D1783CB" wp14:editId="42567F18">
            <wp:extent cx="6347161" cy="4757611"/>
            <wp:effectExtent l="0" t="5397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52097" cy="47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53D7" w14:textId="77777777" w:rsidR="00500B0A" w:rsidRDefault="00500B0A" w:rsidP="00DD796D">
      <w:pPr>
        <w:pStyle w:val="Caption"/>
      </w:pPr>
    </w:p>
    <w:p w14:paraId="6F3F4596" w14:textId="4B2E67BB" w:rsidR="00CC7448" w:rsidRPr="00DD796D" w:rsidRDefault="00DD796D" w:rsidP="00DD796D">
      <w:pPr>
        <w:pStyle w:val="Caption"/>
        <w:rPr>
          <w:sz w:val="44"/>
          <w:szCs w:val="44"/>
          <w:lang w:val="en-GB"/>
        </w:rPr>
      </w:pPr>
      <w:bookmarkStart w:id="15" w:name="_Toc5071558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</w:t>
      </w:r>
      <w:r>
        <w:fldChar w:fldCharType="end"/>
      </w:r>
      <w:r>
        <w:t xml:space="preserve"> </w:t>
      </w:r>
      <w:r w:rsidR="0063615B">
        <w:t>–</w:t>
      </w:r>
      <w:r>
        <w:t xml:space="preserve"> </w:t>
      </w:r>
      <w:r w:rsidR="0063615B">
        <w:t>Sing up</w:t>
      </w:r>
      <w:bookmarkEnd w:id="15"/>
    </w:p>
    <w:p w14:paraId="695D8912" w14:textId="74D6B217" w:rsidR="00CC7448" w:rsidRPr="00CC7448" w:rsidRDefault="00482C5D" w:rsidP="00F51CD9">
      <w:pPr>
        <w:pStyle w:val="Heading2"/>
        <w:rPr>
          <w:lang w:val="en-GB"/>
        </w:rPr>
      </w:pPr>
      <w:bookmarkStart w:id="16" w:name="_Toc507155463"/>
      <w:r>
        <w:rPr>
          <w:lang w:val="en-GB"/>
        </w:rPr>
        <w:lastRenderedPageBreak/>
        <w:t>Profile</w:t>
      </w:r>
      <w:bookmarkEnd w:id="16"/>
    </w:p>
    <w:p w14:paraId="446061DD" w14:textId="177CF835" w:rsidR="00DD796D" w:rsidRDefault="00482C5D" w:rsidP="00DD796D">
      <w:pPr>
        <w:pStyle w:val="ContactInfo"/>
        <w:keepNext/>
        <w:jc w:val="left"/>
      </w:pPr>
      <w:r>
        <w:drawing>
          <wp:inline distT="0" distB="0" distL="0" distR="0" wp14:anchorId="0A7CEA1F" wp14:editId="34296F58">
            <wp:extent cx="7090711" cy="5314950"/>
            <wp:effectExtent l="0" t="762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5075" cy="531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72B75" w14:textId="330C5181" w:rsidR="00CC7448" w:rsidRDefault="00DD796D" w:rsidP="00DD796D">
      <w:pPr>
        <w:pStyle w:val="Caption"/>
        <w:rPr>
          <w:sz w:val="44"/>
          <w:szCs w:val="44"/>
          <w:lang w:val="en-GB"/>
        </w:rPr>
      </w:pPr>
      <w:bookmarkStart w:id="17" w:name="_Toc5071558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</w:t>
      </w:r>
      <w:r w:rsidR="00482C5D">
        <w:t>Profile</w:t>
      </w:r>
      <w:bookmarkEnd w:id="17"/>
    </w:p>
    <w:p w14:paraId="026B0EFC" w14:textId="77777777" w:rsidR="00E74FC7" w:rsidRDefault="00E74FC7" w:rsidP="00E74FC7">
      <w:pPr>
        <w:pStyle w:val="ContactInfo"/>
        <w:jc w:val="left"/>
        <w:rPr>
          <w:sz w:val="44"/>
          <w:szCs w:val="44"/>
          <w:lang w:val="en-GB"/>
        </w:rPr>
      </w:pPr>
    </w:p>
    <w:p w14:paraId="602A871A" w14:textId="77777777" w:rsidR="00CC7448" w:rsidRDefault="00CC7448" w:rsidP="00E74FC7">
      <w:pPr>
        <w:pStyle w:val="ContactInfo"/>
        <w:jc w:val="left"/>
        <w:rPr>
          <w:sz w:val="32"/>
          <w:szCs w:val="32"/>
          <w:lang w:val="en-GB"/>
        </w:rPr>
      </w:pPr>
    </w:p>
    <w:p w14:paraId="5A8DDB12" w14:textId="2CC87541" w:rsidR="00CC7448" w:rsidRPr="00CC7448" w:rsidRDefault="00CC7448" w:rsidP="00F51CD9">
      <w:pPr>
        <w:pStyle w:val="Heading2"/>
        <w:rPr>
          <w:lang w:val="en-GB"/>
        </w:rPr>
      </w:pPr>
      <w:bookmarkStart w:id="18" w:name="_Toc507155464"/>
      <w:r>
        <w:rPr>
          <w:lang w:val="en-GB"/>
        </w:rPr>
        <w:t>About</w:t>
      </w:r>
      <w:r w:rsidR="00DA01FB">
        <w:rPr>
          <w:lang w:val="en-GB"/>
        </w:rPr>
        <w:t xml:space="preserve"> Us</w:t>
      </w:r>
      <w:bookmarkEnd w:id="18"/>
    </w:p>
    <w:p w14:paraId="0F1A1E3B" w14:textId="7A9AABAA" w:rsidR="00DD796D" w:rsidRDefault="00DA01FB" w:rsidP="00DD796D">
      <w:pPr>
        <w:pStyle w:val="ContactInfo"/>
        <w:keepNext/>
        <w:jc w:val="left"/>
      </w:pPr>
      <w:r>
        <w:rPr>
          <w:sz w:val="44"/>
          <w:szCs w:val="44"/>
          <w:lang w:val="en-GB"/>
        </w:rPr>
        <w:drawing>
          <wp:inline distT="0" distB="0" distL="0" distR="0" wp14:anchorId="13D3A6FD" wp14:editId="2DB111E2">
            <wp:extent cx="6823856" cy="5114925"/>
            <wp:effectExtent l="0" t="2858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27511" cy="51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64FE" w14:textId="2505369E" w:rsidR="00CC7448" w:rsidRDefault="00DD796D" w:rsidP="00DD796D">
      <w:pPr>
        <w:pStyle w:val="Caption"/>
        <w:rPr>
          <w:sz w:val="44"/>
          <w:szCs w:val="44"/>
          <w:lang w:val="en-GB"/>
        </w:rPr>
      </w:pPr>
      <w:bookmarkStart w:id="19" w:name="_Toc5071559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</w:t>
      </w:r>
      <w:r>
        <w:fldChar w:fldCharType="end"/>
      </w:r>
      <w:r>
        <w:t xml:space="preserve"> </w:t>
      </w:r>
      <w:r w:rsidR="00DA01FB">
        <w:t>–</w:t>
      </w:r>
      <w:r>
        <w:t xml:space="preserve"> About</w:t>
      </w:r>
      <w:r w:rsidR="00DA01FB">
        <w:t xml:space="preserve"> us</w:t>
      </w:r>
      <w:bookmarkEnd w:id="19"/>
    </w:p>
    <w:p w14:paraId="285D60E2" w14:textId="77777777" w:rsidR="00CC7448" w:rsidRDefault="00CC7448" w:rsidP="00E74FC7">
      <w:pPr>
        <w:pStyle w:val="ContactInfo"/>
        <w:jc w:val="left"/>
        <w:rPr>
          <w:sz w:val="44"/>
          <w:szCs w:val="44"/>
          <w:lang w:val="en-GB"/>
        </w:rPr>
      </w:pPr>
    </w:p>
    <w:p w14:paraId="215A7447" w14:textId="45096819" w:rsidR="00CC7448" w:rsidRPr="00CC7448" w:rsidRDefault="00CC7448" w:rsidP="00F51CD9">
      <w:pPr>
        <w:pStyle w:val="Heading2"/>
        <w:rPr>
          <w:lang w:val="en-GB"/>
        </w:rPr>
      </w:pPr>
      <w:bookmarkStart w:id="20" w:name="_Toc507155465"/>
      <w:r>
        <w:rPr>
          <w:lang w:val="en-GB"/>
        </w:rPr>
        <w:t>Search</w:t>
      </w:r>
      <w:r w:rsidR="00DA01FB">
        <w:rPr>
          <w:lang w:val="en-GB"/>
        </w:rPr>
        <w:t xml:space="preserve"> Result</w:t>
      </w:r>
      <w:bookmarkEnd w:id="20"/>
    </w:p>
    <w:p w14:paraId="262B87C9" w14:textId="6D07E565" w:rsidR="00DD796D" w:rsidRDefault="00DA01FB" w:rsidP="00DD796D">
      <w:pPr>
        <w:pStyle w:val="ContactInfo"/>
        <w:keepNext/>
        <w:jc w:val="left"/>
      </w:pPr>
      <w:r>
        <w:rPr>
          <w:sz w:val="44"/>
          <w:szCs w:val="44"/>
          <w:lang w:val="en-GB"/>
        </w:rPr>
        <w:drawing>
          <wp:inline distT="0" distB="0" distL="0" distR="0" wp14:anchorId="1778EC45" wp14:editId="697C94A7">
            <wp:extent cx="6766770" cy="5072332"/>
            <wp:effectExtent l="9207" t="0" r="5398" b="5397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74271" cy="507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E223" w14:textId="343B5781" w:rsidR="00CC7448" w:rsidRDefault="00DD796D" w:rsidP="00DD796D">
      <w:pPr>
        <w:pStyle w:val="Caption"/>
        <w:rPr>
          <w:sz w:val="44"/>
          <w:szCs w:val="44"/>
          <w:lang w:val="en-GB"/>
        </w:rPr>
      </w:pPr>
      <w:bookmarkStart w:id="21" w:name="_Toc5071559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</w:t>
      </w:r>
      <w:r>
        <w:fldChar w:fldCharType="end"/>
      </w:r>
      <w:r>
        <w:t xml:space="preserve"> </w:t>
      </w:r>
      <w:r w:rsidR="00DA01FB">
        <w:t>–</w:t>
      </w:r>
      <w:r>
        <w:t xml:space="preserve"> </w:t>
      </w:r>
      <w:r w:rsidR="00DA01FB">
        <w:t>Search result</w:t>
      </w:r>
      <w:bookmarkEnd w:id="21"/>
    </w:p>
    <w:p w14:paraId="0B9C7BC8" w14:textId="77777777" w:rsidR="00E74FC7" w:rsidRDefault="00E74FC7" w:rsidP="00E74FC7">
      <w:pPr>
        <w:pStyle w:val="ContactInfo"/>
        <w:jc w:val="left"/>
        <w:rPr>
          <w:sz w:val="44"/>
          <w:szCs w:val="44"/>
          <w:lang w:val="en-GB"/>
        </w:rPr>
      </w:pPr>
    </w:p>
    <w:p w14:paraId="0D45633A" w14:textId="4BA4FFA7" w:rsidR="00CC7448" w:rsidRPr="00CC7448" w:rsidRDefault="00DA01FB" w:rsidP="00F51CD9">
      <w:pPr>
        <w:pStyle w:val="Heading2"/>
        <w:rPr>
          <w:lang w:val="en-GB"/>
        </w:rPr>
      </w:pPr>
      <w:bookmarkStart w:id="22" w:name="_Toc507155466"/>
      <w:r>
        <w:rPr>
          <w:lang w:val="en-GB"/>
        </w:rPr>
        <w:t>Contact us</w:t>
      </w:r>
      <w:bookmarkEnd w:id="22"/>
    </w:p>
    <w:p w14:paraId="39FC6B0F" w14:textId="18B55CA6" w:rsidR="00DD796D" w:rsidRDefault="00DC21B9" w:rsidP="00DD796D">
      <w:pPr>
        <w:pStyle w:val="ContactInfo"/>
        <w:keepNext/>
        <w:jc w:val="left"/>
      </w:pPr>
      <w:r>
        <w:rPr>
          <w:sz w:val="44"/>
          <w:szCs w:val="44"/>
          <w:lang w:val="en-GB"/>
        </w:rPr>
        <w:drawing>
          <wp:inline distT="0" distB="0" distL="0" distR="0" wp14:anchorId="4EA3AA1E" wp14:editId="299F86D5">
            <wp:extent cx="6705078" cy="5026088"/>
            <wp:effectExtent l="1270" t="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14185" cy="50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47" w14:textId="388C6C60" w:rsidR="00F51CD9" w:rsidRDefault="00DD796D" w:rsidP="00A9730F">
      <w:pPr>
        <w:pStyle w:val="Caption"/>
        <w:rPr>
          <w:sz w:val="44"/>
          <w:szCs w:val="44"/>
          <w:lang w:val="en-GB"/>
        </w:rPr>
      </w:pPr>
      <w:r>
        <w:t xml:space="preserve">Figure </w:t>
      </w:r>
      <w:r w:rsidR="000C776E">
        <w:t>7</w:t>
      </w:r>
      <w:r>
        <w:t xml:space="preserve"> </w:t>
      </w:r>
      <w:r w:rsidR="00376400">
        <w:t>–</w:t>
      </w:r>
      <w:r>
        <w:t xml:space="preserve"> </w:t>
      </w:r>
      <w:r w:rsidR="00376400">
        <w:t>Countact us</w:t>
      </w:r>
    </w:p>
    <w:p w14:paraId="38207B55" w14:textId="27795AAC" w:rsidR="00E74FC7" w:rsidRDefault="00E74FC7" w:rsidP="00F51CD9">
      <w:pPr>
        <w:pStyle w:val="Heading1"/>
        <w:rPr>
          <w:lang w:val="en-GB"/>
        </w:rPr>
      </w:pPr>
      <w:bookmarkStart w:id="23" w:name="_Toc507155467"/>
      <w:r>
        <w:rPr>
          <w:lang w:val="en-GB"/>
        </w:rPr>
        <w:lastRenderedPageBreak/>
        <w:t>Homepage Design</w:t>
      </w:r>
      <w:bookmarkEnd w:id="23"/>
    </w:p>
    <w:p w14:paraId="5128480A" w14:textId="1C4DCB27" w:rsidR="00DD796D" w:rsidRDefault="00A9730F" w:rsidP="00DD796D">
      <w:pPr>
        <w:pStyle w:val="ContactInfo"/>
        <w:keepNext/>
        <w:jc w:val="left"/>
      </w:pPr>
      <w:r>
        <w:rPr>
          <w:sz w:val="28"/>
          <w:szCs w:val="28"/>
        </w:rPr>
        <w:drawing>
          <wp:inline distT="0" distB="0" distL="0" distR="0" wp14:anchorId="27DFC314" wp14:editId="1188D5CF">
            <wp:extent cx="5051055" cy="74963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202" cy="75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9182" w14:textId="693FA94F" w:rsidR="00D62674" w:rsidRDefault="00DD796D" w:rsidP="00DD796D">
      <w:pPr>
        <w:pStyle w:val="Caption"/>
      </w:pPr>
      <w:r>
        <w:t xml:space="preserve">Figure </w:t>
      </w:r>
      <w:r w:rsidR="000C776E">
        <w:t>8</w:t>
      </w:r>
      <w:r>
        <w:t xml:space="preserve"> - Homepage Design</w:t>
      </w:r>
    </w:p>
    <w:p w14:paraId="7444EE58" w14:textId="7F621242" w:rsidR="00DF0029" w:rsidRDefault="00DF0029" w:rsidP="00DF0029">
      <w:pPr>
        <w:pStyle w:val="Heading1"/>
        <w:rPr>
          <w:lang w:val="en-GB"/>
        </w:rPr>
      </w:pPr>
      <w:bookmarkStart w:id="24" w:name="_Toc507155468"/>
      <w:r>
        <w:rPr>
          <w:lang w:val="en-GB"/>
        </w:rPr>
        <w:lastRenderedPageBreak/>
        <w:t>Homepage Design Widescreen</w:t>
      </w:r>
      <w:bookmarkEnd w:id="24"/>
    </w:p>
    <w:p w14:paraId="70635C45" w14:textId="60E85CA8" w:rsidR="00DF0029" w:rsidRPr="00DF0029" w:rsidRDefault="00DF0029" w:rsidP="00DF0029">
      <w:pPr>
        <w:rPr>
          <w:lang w:val="en-GB"/>
        </w:rPr>
      </w:pPr>
      <w:r>
        <w:rPr>
          <w:lang w:val="en-GB"/>
        </w:rPr>
        <w:drawing>
          <wp:inline distT="0" distB="0" distL="0" distR="0" wp14:anchorId="67EC6B23" wp14:editId="05909122">
            <wp:extent cx="6229082" cy="3502324"/>
            <wp:effectExtent l="0" t="0" r="63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559" cy="351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6CC3" w14:textId="3F739A39" w:rsidR="00DF0029" w:rsidRDefault="00DF0029" w:rsidP="00DF0029">
      <w:pPr>
        <w:pStyle w:val="Caption"/>
      </w:pPr>
      <w:r>
        <w:t>Figure 9 - Homepage Design</w:t>
      </w:r>
    </w:p>
    <w:p w14:paraId="4A4F23A0" w14:textId="77777777" w:rsidR="00DF0029" w:rsidRPr="00DF0029" w:rsidRDefault="00DF0029" w:rsidP="00DF0029"/>
    <w:sectPr w:rsidR="00DF0029" w:rsidRPr="00DF0029" w:rsidSect="0025380E">
      <w:footerReference w:type="default" r:id="rId21"/>
      <w:pgSz w:w="12240" w:h="15840"/>
      <w:pgMar w:top="1728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95070" w14:textId="77777777" w:rsidR="00EA6482" w:rsidRDefault="00EA6482" w:rsidP="00C6554A">
      <w:pPr>
        <w:spacing w:before="0" w:after="0" w:line="240" w:lineRule="auto"/>
      </w:pPr>
      <w:r>
        <w:separator/>
      </w:r>
    </w:p>
  </w:endnote>
  <w:endnote w:type="continuationSeparator" w:id="0">
    <w:p w14:paraId="69CF6D16" w14:textId="77777777" w:rsidR="00EA6482" w:rsidRDefault="00EA6482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8265137"/>
      <w:docPartObj>
        <w:docPartGallery w:val="Page Numbers (Bottom of Page)"/>
        <w:docPartUnique/>
      </w:docPartObj>
    </w:sdtPr>
    <w:sdtContent>
      <w:p w14:paraId="65BF8211" w14:textId="6582FC18" w:rsidR="0025380E" w:rsidRDefault="0025380E">
        <w:pPr>
          <w:pStyle w:val="Footer"/>
        </w:pPr>
        <w:r>
          <w:t xml:space="preserve">Page | </w:t>
        </w: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411EE8">
          <w:t>3</w:t>
        </w:r>
        <w:r>
          <w:fldChar w:fldCharType="end"/>
        </w:r>
      </w:p>
    </w:sdtContent>
  </w:sdt>
  <w:p w14:paraId="66E209E7" w14:textId="77777777" w:rsidR="0025380E" w:rsidRDefault="002538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2338665"/>
      <w:docPartObj>
        <w:docPartGallery w:val="Page Numbers (Bottom of Page)"/>
        <w:docPartUnique/>
      </w:docPartObj>
    </w:sdtPr>
    <w:sdtContent>
      <w:p w14:paraId="13DC0D51" w14:textId="21BDA839" w:rsidR="0025380E" w:rsidRDefault="0025380E">
        <w:pPr>
          <w:pStyle w:val="Footer"/>
        </w:pPr>
        <w:r>
          <w:t xml:space="preserve">Page | </w:t>
        </w: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411EE8">
          <w:t>5</w:t>
        </w:r>
        <w:r>
          <w:fldChar w:fldCharType="end"/>
        </w:r>
      </w:p>
    </w:sdtContent>
  </w:sdt>
  <w:p w14:paraId="0823F01F" w14:textId="77777777" w:rsidR="0025380E" w:rsidRDefault="002538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4078087"/>
      <w:docPartObj>
        <w:docPartGallery w:val="Page Numbers (Bottom of Page)"/>
        <w:docPartUnique/>
      </w:docPartObj>
    </w:sdtPr>
    <w:sdtContent>
      <w:p w14:paraId="5DA69FB6" w14:textId="7004E7C5" w:rsidR="0025380E" w:rsidRDefault="0025380E">
        <w:pPr>
          <w:pStyle w:val="Footer"/>
        </w:pPr>
        <w:r>
          <w:t xml:space="preserve">Page | </w:t>
        </w: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411EE8">
          <w:t>13</w:t>
        </w:r>
        <w:r>
          <w:fldChar w:fldCharType="end"/>
        </w:r>
      </w:p>
    </w:sdtContent>
  </w:sdt>
  <w:p w14:paraId="58C21A8E" w14:textId="77777777" w:rsidR="0025380E" w:rsidRDefault="002538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5F3614" w14:textId="77777777" w:rsidR="00EA6482" w:rsidRDefault="00EA6482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B493CBF" w14:textId="77777777" w:rsidR="00EA6482" w:rsidRDefault="00EA6482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B61"/>
    <w:rsid w:val="000261E3"/>
    <w:rsid w:val="000B5D0B"/>
    <w:rsid w:val="000C776E"/>
    <w:rsid w:val="000D4F1D"/>
    <w:rsid w:val="000E2175"/>
    <w:rsid w:val="000F3B61"/>
    <w:rsid w:val="00156DED"/>
    <w:rsid w:val="00163EC7"/>
    <w:rsid w:val="00172E83"/>
    <w:rsid w:val="00246F5B"/>
    <w:rsid w:val="0025380E"/>
    <w:rsid w:val="002554CD"/>
    <w:rsid w:val="00293B83"/>
    <w:rsid w:val="002B4294"/>
    <w:rsid w:val="00307988"/>
    <w:rsid w:val="00333D0D"/>
    <w:rsid w:val="00376400"/>
    <w:rsid w:val="00381571"/>
    <w:rsid w:val="003D441E"/>
    <w:rsid w:val="00411EE8"/>
    <w:rsid w:val="004138DD"/>
    <w:rsid w:val="00482C5D"/>
    <w:rsid w:val="004B5229"/>
    <w:rsid w:val="004B765E"/>
    <w:rsid w:val="004C049F"/>
    <w:rsid w:val="005000E2"/>
    <w:rsid w:val="00500B0A"/>
    <w:rsid w:val="00514335"/>
    <w:rsid w:val="00524A82"/>
    <w:rsid w:val="005956BE"/>
    <w:rsid w:val="0063615B"/>
    <w:rsid w:val="006A3CE7"/>
    <w:rsid w:val="007E0945"/>
    <w:rsid w:val="00811EAF"/>
    <w:rsid w:val="00817C54"/>
    <w:rsid w:val="00831C01"/>
    <w:rsid w:val="00831D52"/>
    <w:rsid w:val="00882DE0"/>
    <w:rsid w:val="008F475E"/>
    <w:rsid w:val="00901A9B"/>
    <w:rsid w:val="0095189C"/>
    <w:rsid w:val="009F7236"/>
    <w:rsid w:val="00A9730F"/>
    <w:rsid w:val="00AD4C64"/>
    <w:rsid w:val="00B46BB9"/>
    <w:rsid w:val="00B57A7E"/>
    <w:rsid w:val="00C06C06"/>
    <w:rsid w:val="00C6554A"/>
    <w:rsid w:val="00CC7448"/>
    <w:rsid w:val="00CD1770"/>
    <w:rsid w:val="00D533C7"/>
    <w:rsid w:val="00D62674"/>
    <w:rsid w:val="00DA01FB"/>
    <w:rsid w:val="00DC21B9"/>
    <w:rsid w:val="00DD796D"/>
    <w:rsid w:val="00DF0029"/>
    <w:rsid w:val="00E53FC5"/>
    <w:rsid w:val="00E74FC7"/>
    <w:rsid w:val="00E94760"/>
    <w:rsid w:val="00EA6482"/>
    <w:rsid w:val="00ED7C44"/>
    <w:rsid w:val="00EF1A1D"/>
    <w:rsid w:val="00EF3BDE"/>
    <w:rsid w:val="00F40E90"/>
    <w:rsid w:val="00F51CD9"/>
    <w:rsid w:val="00F5646A"/>
    <w:rsid w:val="00FA6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D0DFF5"/>
  <w15:chartTrackingRefBased/>
  <w15:docId w15:val="{62F19FE0-B76C-4B84-BEE5-E10E48F8F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0D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table" w:styleId="TableGrid">
    <w:name w:val="Table Grid"/>
    <w:basedOn w:val="TableNormal"/>
    <w:uiPriority w:val="39"/>
    <w:rsid w:val="00E53FC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DD796D"/>
    <w:pPr>
      <w:spacing w:before="240" w:after="0" w:line="259" w:lineRule="auto"/>
      <w:contextualSpacing w:val="0"/>
      <w:outlineLvl w:val="9"/>
    </w:pPr>
    <w:rPr>
      <w:noProof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D79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D796D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DD796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64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id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766A6-91CF-42C4-8A01-E2DD87772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0</TotalTime>
  <Pages>13</Pages>
  <Words>461</Words>
  <Characters>2629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van Rijthoven</dc:creator>
  <cp:keywords/>
  <dc:description/>
  <cp:lastModifiedBy>Abd Al Fattah,Barra B.</cp:lastModifiedBy>
  <cp:revision>2</cp:revision>
  <dcterms:created xsi:type="dcterms:W3CDTF">2018-02-23T12:35:00Z</dcterms:created>
  <dcterms:modified xsi:type="dcterms:W3CDTF">2018-02-23T12:35:00Z</dcterms:modified>
</cp:coreProperties>
</file>